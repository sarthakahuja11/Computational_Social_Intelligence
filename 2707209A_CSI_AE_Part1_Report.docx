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5E7663" w14:textId="688D72DA" w:rsidR="00E81978" w:rsidRPr="00945F6E" w:rsidRDefault="003A5014">
      <w:pPr>
        <w:pStyle w:val="Title"/>
        <w:rPr>
          <w:sz w:val="28"/>
          <w:szCs w:val="28"/>
        </w:rPr>
      </w:pPr>
      <w:r>
        <w:rPr>
          <w:rFonts w:ascii="TimesNewRomanPS-BoldMT" w:eastAsiaTheme="minorHAnsi" w:hAnsi="TimesNewRomanPS-BoldMT" w:cs="TimesNewRomanPS-BoldMT"/>
          <w:b/>
          <w:bCs/>
          <w:kern w:val="0"/>
          <w:sz w:val="40"/>
          <w:szCs w:val="40"/>
          <w:lang w:val="en-IN" w:eastAsia="en-US"/>
        </w:rPr>
        <w:t>Computational Social Intelligence COMPSCI4080</w:t>
      </w:r>
      <w:r>
        <w:rPr>
          <w:rFonts w:ascii="TimesNewRomanPS-BoldMT" w:eastAsiaTheme="minorHAnsi" w:hAnsi="TimesNewRomanPS-BoldMT" w:cs="TimesNewRomanPS-BoldMT"/>
          <w:b/>
          <w:bCs/>
          <w:kern w:val="0"/>
          <w:sz w:val="40"/>
          <w:szCs w:val="40"/>
          <w:lang w:val="en-IN" w:eastAsia="en-US"/>
        </w:rPr>
        <w:br/>
        <w:t>Assessed Exercise Part-I Report</w:t>
      </w:r>
      <w:r>
        <w:rPr>
          <w:rFonts w:ascii="TimesNewRomanPS-BoldMT" w:eastAsiaTheme="minorHAnsi" w:hAnsi="TimesNewRomanPS-BoldMT" w:cs="TimesNewRomanPS-BoldMT"/>
          <w:b/>
          <w:bCs/>
          <w:kern w:val="0"/>
          <w:sz w:val="40"/>
          <w:szCs w:val="40"/>
          <w:lang w:val="en-IN" w:eastAsia="en-US"/>
        </w:rPr>
        <w:br/>
      </w:r>
      <w:r w:rsidR="0036728C">
        <w:rPr>
          <w:rFonts w:ascii="TimesNewRomanPS-BoldMT" w:eastAsiaTheme="minorHAnsi" w:hAnsi="TimesNewRomanPS-BoldMT" w:cs="TimesNewRomanPS-BoldMT"/>
          <w:b/>
          <w:bCs/>
          <w:kern w:val="0"/>
          <w:sz w:val="40"/>
          <w:szCs w:val="40"/>
          <w:lang w:val="en-IN" w:eastAsia="en-US"/>
        </w:rPr>
        <w:br/>
      </w:r>
      <w:r w:rsidR="0036728C">
        <w:rPr>
          <w:rFonts w:ascii="TimesNewRomanPS-BoldMT" w:eastAsiaTheme="minorHAnsi" w:hAnsi="TimesNewRomanPS-BoldMT" w:cs="TimesNewRomanPS-BoldMT"/>
          <w:b/>
          <w:bCs/>
          <w:kern w:val="0"/>
          <w:sz w:val="40"/>
          <w:szCs w:val="40"/>
          <w:lang w:val="en-IN" w:eastAsia="en-US"/>
        </w:rPr>
        <w:br/>
      </w:r>
      <w:r w:rsidR="0036728C">
        <w:rPr>
          <w:rFonts w:ascii="TimesNewRomanPS-BoldMT" w:eastAsiaTheme="minorHAnsi" w:hAnsi="TimesNewRomanPS-BoldMT" w:cs="TimesNewRomanPS-BoldMT"/>
          <w:b/>
          <w:bCs/>
          <w:kern w:val="0"/>
          <w:sz w:val="40"/>
          <w:szCs w:val="40"/>
          <w:lang w:val="en-IN" w:eastAsia="en-US"/>
        </w:rPr>
        <w:br/>
      </w:r>
    </w:p>
    <w:p w14:paraId="07F075AE" w14:textId="6D3A1A6D" w:rsidR="00B823AA" w:rsidRPr="00945F6E" w:rsidRDefault="00945F6E" w:rsidP="00B823AA">
      <w:pPr>
        <w:pStyle w:val="Title2"/>
        <w:rPr>
          <w:sz w:val="28"/>
          <w:szCs w:val="28"/>
        </w:rPr>
      </w:pPr>
      <w:r w:rsidRPr="00945F6E">
        <w:rPr>
          <w:sz w:val="28"/>
          <w:szCs w:val="28"/>
        </w:rPr>
        <w:t>Sarthak Ahuja</w:t>
      </w:r>
    </w:p>
    <w:p w14:paraId="6914BD4F" w14:textId="7BA8E0A7" w:rsidR="00945F6E" w:rsidRPr="00945F6E" w:rsidRDefault="00945F6E" w:rsidP="00B823AA">
      <w:pPr>
        <w:pStyle w:val="Title2"/>
        <w:rPr>
          <w:sz w:val="28"/>
          <w:szCs w:val="28"/>
        </w:rPr>
      </w:pPr>
      <w:r w:rsidRPr="00945F6E">
        <w:rPr>
          <w:sz w:val="28"/>
          <w:szCs w:val="28"/>
        </w:rPr>
        <w:t>2707209A</w:t>
      </w:r>
    </w:p>
    <w:p w14:paraId="18BF7004" w14:textId="4545EA0A" w:rsidR="00945F6E" w:rsidRPr="00945F6E" w:rsidRDefault="00945F6E" w:rsidP="00B823AA">
      <w:pPr>
        <w:pStyle w:val="Title2"/>
        <w:rPr>
          <w:sz w:val="28"/>
          <w:szCs w:val="28"/>
        </w:rPr>
      </w:pPr>
      <w:r w:rsidRPr="00945F6E">
        <w:rPr>
          <w:sz w:val="28"/>
          <w:szCs w:val="28"/>
        </w:rPr>
        <w:t>University of Glasgow</w:t>
      </w:r>
    </w:p>
    <w:p w14:paraId="26305315" w14:textId="30DD60BB" w:rsidR="00945F6E" w:rsidRPr="00945F6E" w:rsidRDefault="00945F6E" w:rsidP="00B823AA">
      <w:pPr>
        <w:pStyle w:val="Title2"/>
        <w:rPr>
          <w:sz w:val="28"/>
          <w:szCs w:val="28"/>
        </w:rPr>
      </w:pPr>
      <w:r w:rsidRPr="00945F6E">
        <w:rPr>
          <w:sz w:val="28"/>
          <w:szCs w:val="28"/>
        </w:rPr>
        <w:t>MSc Robotics and Artificial Intelligence</w:t>
      </w:r>
    </w:p>
    <w:p w14:paraId="2EDF5327" w14:textId="461302E4" w:rsidR="00E81978" w:rsidRDefault="00E81978" w:rsidP="00B823AA">
      <w:pPr>
        <w:pStyle w:val="Title2"/>
      </w:pPr>
    </w:p>
    <w:p w14:paraId="7C3FB944" w14:textId="77777777" w:rsidR="0036728C" w:rsidRDefault="0036728C" w:rsidP="003A5014">
      <w:pPr>
        <w:ind w:firstLine="0"/>
        <w:rPr>
          <w:b/>
          <w:bCs/>
          <w:sz w:val="28"/>
          <w:szCs w:val="28"/>
        </w:rPr>
      </w:pPr>
    </w:p>
    <w:p w14:paraId="020641BA" w14:textId="77777777" w:rsidR="0036728C" w:rsidRDefault="0036728C" w:rsidP="003A5014">
      <w:pPr>
        <w:ind w:firstLine="0"/>
        <w:rPr>
          <w:b/>
          <w:bCs/>
          <w:sz w:val="28"/>
          <w:szCs w:val="28"/>
        </w:rPr>
      </w:pPr>
    </w:p>
    <w:p w14:paraId="206C6686" w14:textId="77777777" w:rsidR="0036728C" w:rsidRDefault="0036728C" w:rsidP="003A5014">
      <w:pPr>
        <w:ind w:firstLine="0"/>
        <w:rPr>
          <w:b/>
          <w:bCs/>
          <w:sz w:val="28"/>
          <w:szCs w:val="28"/>
        </w:rPr>
      </w:pPr>
    </w:p>
    <w:p w14:paraId="6EFCACB2" w14:textId="77777777" w:rsidR="007501E5" w:rsidRDefault="00945F6E" w:rsidP="007501E5">
      <w:pPr>
        <w:pStyle w:val="Default"/>
        <w:rPr>
          <w:b/>
          <w:bCs/>
          <w:sz w:val="28"/>
          <w:szCs w:val="28"/>
        </w:rPr>
      </w:pPr>
      <w:r w:rsidRPr="00945F6E">
        <w:rPr>
          <w:b/>
          <w:bCs/>
          <w:sz w:val="28"/>
          <w:szCs w:val="28"/>
        </w:rPr>
        <w:lastRenderedPageBreak/>
        <w:t xml:space="preserve">Problem Statement: </w:t>
      </w:r>
    </w:p>
    <w:p w14:paraId="6019D769" w14:textId="7FA7ACB9" w:rsidR="007501E5" w:rsidRDefault="007501E5" w:rsidP="007501E5">
      <w:pPr>
        <w:pStyle w:val="Default"/>
        <w:rPr>
          <w:b/>
          <w:bCs/>
          <w:sz w:val="23"/>
          <w:szCs w:val="23"/>
        </w:rPr>
      </w:pPr>
    </w:p>
    <w:p w14:paraId="5E9A2D17" w14:textId="0C261775" w:rsidR="007501E5" w:rsidRPr="007501E5" w:rsidRDefault="007501E5" w:rsidP="007501E5">
      <w:pPr>
        <w:pStyle w:val="Default"/>
        <w:rPr>
          <w:b/>
          <w:bCs/>
          <w:sz w:val="23"/>
          <w:szCs w:val="23"/>
        </w:rPr>
      </w:pPr>
    </w:p>
    <w:p w14:paraId="467CEB29" w14:textId="1B4C847A" w:rsidR="007501E5" w:rsidRDefault="007501E5" w:rsidP="007501E5">
      <w:pPr>
        <w:pStyle w:val="Default"/>
        <w:rPr>
          <w:sz w:val="23"/>
          <w:szCs w:val="23"/>
        </w:rPr>
      </w:pPr>
      <w:r>
        <w:rPr>
          <w:sz w:val="23"/>
          <w:szCs w:val="23"/>
        </w:rPr>
        <w:t>We are provided with a small collection</w:t>
      </w:r>
      <w:r>
        <w:rPr>
          <w:sz w:val="23"/>
          <w:szCs w:val="23"/>
        </w:rPr>
        <w:t xml:space="preserve"> of laughter events</w:t>
      </w:r>
      <w:r>
        <w:rPr>
          <w:sz w:val="23"/>
          <w:szCs w:val="23"/>
        </w:rPr>
        <w:t xml:space="preserve"> (in </w:t>
      </w:r>
      <w:r>
        <w:rPr>
          <w:sz w:val="23"/>
          <w:szCs w:val="23"/>
        </w:rPr>
        <w:t>file “laughter-corpus.csv</w:t>
      </w:r>
      <w:r>
        <w:rPr>
          <w:sz w:val="23"/>
          <w:szCs w:val="23"/>
        </w:rPr>
        <w:t>”)</w:t>
      </w:r>
      <w:r>
        <w:rPr>
          <w:sz w:val="23"/>
          <w:szCs w:val="23"/>
        </w:rPr>
        <w:t xml:space="preserve"> observed during 60 phone conversations between 120 unacquainted speakers. </w:t>
      </w:r>
      <w:r w:rsidR="002953FC">
        <w:rPr>
          <w:sz w:val="23"/>
          <w:szCs w:val="23"/>
        </w:rPr>
        <w:t>Along with this, also</w:t>
      </w:r>
      <w:r>
        <w:rPr>
          <w:sz w:val="23"/>
          <w:szCs w:val="23"/>
        </w:rPr>
        <w:t xml:space="preserve"> provided </w:t>
      </w:r>
      <w:r w:rsidR="002953FC">
        <w:rPr>
          <w:sz w:val="23"/>
          <w:szCs w:val="23"/>
        </w:rPr>
        <w:t>is</w:t>
      </w:r>
      <w:r>
        <w:rPr>
          <w:sz w:val="23"/>
          <w:szCs w:val="23"/>
        </w:rPr>
        <w:t xml:space="preserve"> certain metadata for</w:t>
      </w:r>
      <w:r>
        <w:rPr>
          <w:sz w:val="23"/>
          <w:szCs w:val="23"/>
        </w:rPr>
        <w:t xml:space="preserve"> e</w:t>
      </w:r>
      <w:r>
        <w:rPr>
          <w:sz w:val="23"/>
          <w:szCs w:val="23"/>
        </w:rPr>
        <w:t>ach</w:t>
      </w:r>
      <w:r>
        <w:rPr>
          <w:sz w:val="23"/>
          <w:szCs w:val="23"/>
        </w:rPr>
        <w:t xml:space="preserve"> laughter event</w:t>
      </w:r>
      <w:r>
        <w:rPr>
          <w:sz w:val="23"/>
          <w:szCs w:val="23"/>
        </w:rPr>
        <w:t xml:space="preserve"> recorded as follows:</w:t>
      </w:r>
    </w:p>
    <w:p w14:paraId="6182F351" w14:textId="77777777" w:rsidR="00FF39CB" w:rsidRDefault="00FF39CB" w:rsidP="007501E5">
      <w:pPr>
        <w:pStyle w:val="Default"/>
        <w:rPr>
          <w:sz w:val="23"/>
          <w:szCs w:val="23"/>
        </w:rPr>
      </w:pPr>
    </w:p>
    <w:p w14:paraId="0E098D7E" w14:textId="77777777" w:rsidR="00A932D2" w:rsidRDefault="00A932D2" w:rsidP="007501E5">
      <w:pPr>
        <w:pStyle w:val="Default"/>
        <w:rPr>
          <w:sz w:val="23"/>
          <w:szCs w:val="23"/>
        </w:rPr>
      </w:pPr>
    </w:p>
    <w:p w14:paraId="3026ABBE" w14:textId="4BAEAD3C" w:rsidR="00A932D2" w:rsidRDefault="007501E5" w:rsidP="00A932D2">
      <w:pPr>
        <w:pStyle w:val="Default"/>
        <w:numPr>
          <w:ilvl w:val="0"/>
          <w:numId w:val="20"/>
        </w:numPr>
        <w:rPr>
          <w:sz w:val="23"/>
          <w:szCs w:val="23"/>
        </w:rPr>
      </w:pPr>
      <w:r w:rsidRPr="00A932D2">
        <w:rPr>
          <w:sz w:val="23"/>
          <w:szCs w:val="23"/>
        </w:rPr>
        <w:t xml:space="preserve">Gender of the person </w:t>
      </w:r>
      <w:r w:rsidR="00661B9F">
        <w:rPr>
          <w:sz w:val="23"/>
          <w:szCs w:val="23"/>
        </w:rPr>
        <w:t xml:space="preserve">laughing: </w:t>
      </w:r>
      <w:r w:rsidRPr="00A932D2">
        <w:rPr>
          <w:sz w:val="23"/>
          <w:szCs w:val="23"/>
        </w:rPr>
        <w:t xml:space="preserve">“Male” </w:t>
      </w:r>
      <w:r w:rsidR="00661B9F">
        <w:rPr>
          <w:sz w:val="23"/>
          <w:szCs w:val="23"/>
        </w:rPr>
        <w:t>/</w:t>
      </w:r>
      <w:r w:rsidRPr="00A932D2">
        <w:rPr>
          <w:sz w:val="23"/>
          <w:szCs w:val="23"/>
        </w:rPr>
        <w:t xml:space="preserve"> “Female”</w:t>
      </w:r>
    </w:p>
    <w:p w14:paraId="1F22B3CF" w14:textId="4E7CD298" w:rsidR="00A932D2" w:rsidRDefault="007501E5" w:rsidP="00A932D2">
      <w:pPr>
        <w:pStyle w:val="Default"/>
        <w:numPr>
          <w:ilvl w:val="0"/>
          <w:numId w:val="20"/>
        </w:numPr>
        <w:rPr>
          <w:sz w:val="23"/>
          <w:szCs w:val="23"/>
        </w:rPr>
      </w:pPr>
      <w:r w:rsidRPr="00A932D2">
        <w:rPr>
          <w:sz w:val="23"/>
          <w:szCs w:val="23"/>
        </w:rPr>
        <w:t xml:space="preserve">Role of the person </w:t>
      </w:r>
      <w:r w:rsidR="00661B9F">
        <w:rPr>
          <w:sz w:val="23"/>
          <w:szCs w:val="23"/>
        </w:rPr>
        <w:t>laughing</w:t>
      </w:r>
      <w:r w:rsidRPr="00A932D2">
        <w:rPr>
          <w:sz w:val="23"/>
          <w:szCs w:val="23"/>
        </w:rPr>
        <w:t xml:space="preserve">: “Caller” </w:t>
      </w:r>
      <w:r w:rsidR="00661B9F">
        <w:rPr>
          <w:sz w:val="23"/>
          <w:szCs w:val="23"/>
        </w:rPr>
        <w:t>/</w:t>
      </w:r>
      <w:r w:rsidRPr="00A932D2">
        <w:rPr>
          <w:sz w:val="23"/>
          <w:szCs w:val="23"/>
        </w:rPr>
        <w:t xml:space="preserve"> “Receiver”</w:t>
      </w:r>
    </w:p>
    <w:p w14:paraId="3CCF2583" w14:textId="39022CD1" w:rsidR="00A932D2" w:rsidRDefault="007501E5" w:rsidP="00801240">
      <w:pPr>
        <w:pStyle w:val="Default"/>
        <w:numPr>
          <w:ilvl w:val="0"/>
          <w:numId w:val="20"/>
        </w:numPr>
        <w:rPr>
          <w:sz w:val="23"/>
          <w:szCs w:val="23"/>
        </w:rPr>
      </w:pPr>
      <w:r w:rsidRPr="00A932D2">
        <w:rPr>
          <w:sz w:val="23"/>
          <w:szCs w:val="23"/>
        </w:rPr>
        <w:t xml:space="preserve">Duration of </w:t>
      </w:r>
      <w:r w:rsidR="00A932D2">
        <w:rPr>
          <w:sz w:val="23"/>
          <w:szCs w:val="23"/>
        </w:rPr>
        <w:t>each</w:t>
      </w:r>
      <w:r w:rsidRPr="00A932D2">
        <w:rPr>
          <w:sz w:val="23"/>
          <w:szCs w:val="23"/>
        </w:rPr>
        <w:t xml:space="preserve"> laughter event </w:t>
      </w:r>
      <w:r w:rsidR="00661B9F">
        <w:rPr>
          <w:sz w:val="23"/>
          <w:szCs w:val="23"/>
        </w:rPr>
        <w:t>(</w:t>
      </w:r>
      <w:r w:rsidRPr="00A932D2">
        <w:rPr>
          <w:sz w:val="23"/>
          <w:szCs w:val="23"/>
        </w:rPr>
        <w:t>in seconds</w:t>
      </w:r>
      <w:r w:rsidR="00661B9F">
        <w:rPr>
          <w:sz w:val="23"/>
          <w:szCs w:val="23"/>
        </w:rPr>
        <w:t>)</w:t>
      </w:r>
    </w:p>
    <w:p w14:paraId="5E495AC3" w14:textId="1C8C4A8B" w:rsidR="00A932D2" w:rsidRDefault="00661B9F" w:rsidP="003A5E7A">
      <w:pPr>
        <w:pStyle w:val="Default"/>
        <w:numPr>
          <w:ilvl w:val="0"/>
          <w:numId w:val="20"/>
        </w:numPr>
        <w:rPr>
          <w:sz w:val="23"/>
          <w:szCs w:val="23"/>
        </w:rPr>
      </w:pPr>
      <w:r>
        <w:rPr>
          <w:sz w:val="23"/>
          <w:szCs w:val="23"/>
        </w:rPr>
        <w:t>Total</w:t>
      </w:r>
      <w:r w:rsidR="007501E5" w:rsidRPr="00A932D2">
        <w:rPr>
          <w:sz w:val="23"/>
          <w:szCs w:val="23"/>
        </w:rPr>
        <w:t xml:space="preserve"> speakers</w:t>
      </w:r>
      <w:r>
        <w:rPr>
          <w:sz w:val="23"/>
          <w:szCs w:val="23"/>
        </w:rPr>
        <w:t>: 120 (wherein</w:t>
      </w:r>
      <w:r w:rsidR="007501E5" w:rsidRPr="00A932D2">
        <w:rPr>
          <w:sz w:val="23"/>
          <w:szCs w:val="23"/>
        </w:rPr>
        <w:t xml:space="preserve"> </w:t>
      </w:r>
      <w:r>
        <w:rPr>
          <w:sz w:val="23"/>
          <w:szCs w:val="23"/>
        </w:rPr>
        <w:t>M</w:t>
      </w:r>
      <w:r w:rsidR="007501E5" w:rsidRPr="00A932D2">
        <w:rPr>
          <w:sz w:val="23"/>
          <w:szCs w:val="23"/>
        </w:rPr>
        <w:t>ale</w:t>
      </w:r>
      <w:r>
        <w:rPr>
          <w:sz w:val="23"/>
          <w:szCs w:val="23"/>
        </w:rPr>
        <w:t>: 57 and F</w:t>
      </w:r>
      <w:r w:rsidR="007501E5" w:rsidRPr="00A932D2">
        <w:rPr>
          <w:sz w:val="23"/>
          <w:szCs w:val="23"/>
        </w:rPr>
        <w:t>emale</w:t>
      </w:r>
      <w:r>
        <w:rPr>
          <w:sz w:val="23"/>
          <w:szCs w:val="23"/>
        </w:rPr>
        <w:t>: 63)</w:t>
      </w:r>
    </w:p>
    <w:p w14:paraId="3749A21B" w14:textId="7AB8D0BE" w:rsidR="007501E5" w:rsidRDefault="007501E5" w:rsidP="003A5E7A">
      <w:pPr>
        <w:pStyle w:val="Default"/>
        <w:numPr>
          <w:ilvl w:val="0"/>
          <w:numId w:val="20"/>
        </w:numPr>
        <w:rPr>
          <w:sz w:val="23"/>
          <w:szCs w:val="23"/>
        </w:rPr>
      </w:pPr>
      <w:r w:rsidRPr="00A932D2">
        <w:rPr>
          <w:sz w:val="23"/>
          <w:szCs w:val="23"/>
        </w:rPr>
        <w:t xml:space="preserve"> </w:t>
      </w:r>
      <w:r w:rsidR="00661B9F">
        <w:rPr>
          <w:sz w:val="23"/>
          <w:szCs w:val="23"/>
        </w:rPr>
        <w:t>Callers and Receivers are</w:t>
      </w:r>
      <w:r w:rsidRPr="00A932D2">
        <w:rPr>
          <w:sz w:val="23"/>
          <w:szCs w:val="23"/>
        </w:rPr>
        <w:t xml:space="preserve"> 60 speakers </w:t>
      </w:r>
      <w:r w:rsidR="00661B9F">
        <w:rPr>
          <w:sz w:val="23"/>
          <w:szCs w:val="23"/>
        </w:rPr>
        <w:t>each</w:t>
      </w:r>
    </w:p>
    <w:p w14:paraId="1F2CF8AB" w14:textId="77777777" w:rsidR="00FF39CB" w:rsidRDefault="00FF39CB" w:rsidP="00FF39CB">
      <w:pPr>
        <w:pStyle w:val="Default"/>
        <w:ind w:left="1440"/>
        <w:rPr>
          <w:sz w:val="23"/>
          <w:szCs w:val="23"/>
        </w:rPr>
      </w:pPr>
    </w:p>
    <w:p w14:paraId="2529D10A" w14:textId="77777777" w:rsidR="009665FC" w:rsidRDefault="009665FC" w:rsidP="007501E5">
      <w:pPr>
        <w:pStyle w:val="Default"/>
        <w:rPr>
          <w:b/>
          <w:bCs/>
          <w:sz w:val="23"/>
          <w:szCs w:val="23"/>
        </w:rPr>
      </w:pPr>
    </w:p>
    <w:p w14:paraId="161E5011" w14:textId="77BD50B3" w:rsidR="007501E5" w:rsidRDefault="002953FC" w:rsidP="007501E5">
      <w:pPr>
        <w:pStyle w:val="Default"/>
        <w:rPr>
          <w:sz w:val="23"/>
          <w:szCs w:val="23"/>
        </w:rPr>
      </w:pPr>
      <w:r>
        <w:rPr>
          <w:sz w:val="23"/>
          <w:szCs w:val="23"/>
        </w:rPr>
        <w:t>We are expected to u</w:t>
      </w:r>
      <w:r w:rsidR="007501E5">
        <w:rPr>
          <w:sz w:val="23"/>
          <w:szCs w:val="23"/>
        </w:rPr>
        <w:t xml:space="preserve">se appropriate statistical tests to answer the </w:t>
      </w:r>
      <w:r>
        <w:rPr>
          <w:sz w:val="23"/>
          <w:szCs w:val="23"/>
        </w:rPr>
        <w:t>four major</w:t>
      </w:r>
      <w:r w:rsidR="007501E5">
        <w:rPr>
          <w:sz w:val="23"/>
          <w:szCs w:val="23"/>
        </w:rPr>
        <w:t xml:space="preserve"> </w:t>
      </w:r>
      <w:r>
        <w:rPr>
          <w:sz w:val="23"/>
          <w:szCs w:val="23"/>
        </w:rPr>
        <w:t xml:space="preserve">questions regarding the count of laughter events being higher in which gender/role and the duration of laughter events being longer for women/callers separately. </w:t>
      </w:r>
    </w:p>
    <w:p w14:paraId="34CDE0E8" w14:textId="77777777" w:rsidR="00FF39CB" w:rsidRDefault="00FF39CB" w:rsidP="007501E5">
      <w:pPr>
        <w:pStyle w:val="Default"/>
        <w:rPr>
          <w:sz w:val="23"/>
          <w:szCs w:val="23"/>
        </w:rPr>
      </w:pPr>
    </w:p>
    <w:p w14:paraId="296B2554" w14:textId="77777777" w:rsidR="007501E5" w:rsidRDefault="007501E5" w:rsidP="007501E5">
      <w:pPr>
        <w:pStyle w:val="Default"/>
        <w:rPr>
          <w:sz w:val="23"/>
          <w:szCs w:val="23"/>
        </w:rPr>
      </w:pPr>
    </w:p>
    <w:p w14:paraId="39F10A66" w14:textId="6596CA48" w:rsidR="007501E5" w:rsidRDefault="007501E5" w:rsidP="002953FC">
      <w:pPr>
        <w:pStyle w:val="Default"/>
        <w:rPr>
          <w:sz w:val="23"/>
          <w:szCs w:val="23"/>
        </w:rPr>
      </w:pPr>
      <w:r>
        <w:rPr>
          <w:sz w:val="23"/>
          <w:szCs w:val="23"/>
        </w:rPr>
        <w:t>For each of the</w:t>
      </w:r>
      <w:r w:rsidR="002953FC">
        <w:rPr>
          <w:sz w:val="23"/>
          <w:szCs w:val="23"/>
        </w:rPr>
        <w:t xml:space="preserve">se </w:t>
      </w:r>
      <w:r>
        <w:rPr>
          <w:sz w:val="23"/>
          <w:szCs w:val="23"/>
        </w:rPr>
        <w:t>questions</w:t>
      </w:r>
      <w:r w:rsidR="002953FC">
        <w:rPr>
          <w:sz w:val="23"/>
          <w:szCs w:val="23"/>
        </w:rPr>
        <w:t>, we need to initially f</w:t>
      </w:r>
      <w:r>
        <w:rPr>
          <w:sz w:val="23"/>
          <w:szCs w:val="23"/>
        </w:rPr>
        <w:t>ormulate a clear research hypothesis and, correspondingly, a suitable null hypothesis</w:t>
      </w:r>
      <w:r w:rsidR="002953FC">
        <w:rPr>
          <w:sz w:val="23"/>
          <w:szCs w:val="23"/>
        </w:rPr>
        <w:t>. Then after s</w:t>
      </w:r>
      <w:r>
        <w:rPr>
          <w:sz w:val="23"/>
          <w:szCs w:val="23"/>
        </w:rPr>
        <w:t>elect</w:t>
      </w:r>
      <w:r w:rsidR="002953FC">
        <w:rPr>
          <w:sz w:val="23"/>
          <w:szCs w:val="23"/>
        </w:rPr>
        <w:t>ing</w:t>
      </w:r>
      <w:r>
        <w:rPr>
          <w:sz w:val="23"/>
          <w:szCs w:val="23"/>
        </w:rPr>
        <w:t xml:space="preserve"> an appropriate statistical test </w:t>
      </w:r>
      <w:r w:rsidR="002953FC">
        <w:rPr>
          <w:sz w:val="23"/>
          <w:szCs w:val="23"/>
        </w:rPr>
        <w:t xml:space="preserve">and applying it, we need to </w:t>
      </w:r>
      <w:r>
        <w:rPr>
          <w:sz w:val="23"/>
          <w:szCs w:val="23"/>
        </w:rPr>
        <w:t xml:space="preserve">explain whether </w:t>
      </w:r>
      <w:r w:rsidR="002953FC">
        <w:rPr>
          <w:sz w:val="23"/>
          <w:szCs w:val="23"/>
        </w:rPr>
        <w:t xml:space="preserve">we </w:t>
      </w:r>
      <w:r>
        <w:rPr>
          <w:sz w:val="23"/>
          <w:szCs w:val="23"/>
        </w:rPr>
        <w:t xml:space="preserve">reject the null hypothesis and, if yes, what </w:t>
      </w:r>
      <w:r w:rsidR="002953FC">
        <w:rPr>
          <w:sz w:val="23"/>
          <w:szCs w:val="23"/>
        </w:rPr>
        <w:t>was</w:t>
      </w:r>
      <w:r>
        <w:rPr>
          <w:sz w:val="23"/>
          <w:szCs w:val="23"/>
        </w:rPr>
        <w:t xml:space="preserve"> the confidence level. </w:t>
      </w:r>
      <w:r w:rsidR="002953FC">
        <w:rPr>
          <w:sz w:val="23"/>
          <w:szCs w:val="23"/>
        </w:rPr>
        <w:t>We need to conclude e</w:t>
      </w:r>
      <w:r>
        <w:rPr>
          <w:sz w:val="23"/>
          <w:szCs w:val="23"/>
        </w:rPr>
        <w:t>xplain</w:t>
      </w:r>
      <w:r w:rsidR="002953FC">
        <w:rPr>
          <w:sz w:val="23"/>
          <w:szCs w:val="23"/>
        </w:rPr>
        <w:t>ing</w:t>
      </w:r>
      <w:r>
        <w:rPr>
          <w:sz w:val="23"/>
          <w:szCs w:val="23"/>
        </w:rPr>
        <w:t xml:space="preserve"> whether </w:t>
      </w:r>
      <w:r w:rsidR="002953FC">
        <w:rPr>
          <w:sz w:val="23"/>
          <w:szCs w:val="23"/>
        </w:rPr>
        <w:t xml:space="preserve">we </w:t>
      </w:r>
      <w:r w:rsidR="00FF39CB">
        <w:rPr>
          <w:sz w:val="23"/>
          <w:szCs w:val="23"/>
        </w:rPr>
        <w:t>use</w:t>
      </w:r>
      <w:r>
        <w:rPr>
          <w:sz w:val="23"/>
          <w:szCs w:val="23"/>
        </w:rPr>
        <w:t xml:space="preserve"> a two-tailed or a one-tailed test</w:t>
      </w:r>
      <w:r w:rsidR="00FF39CB">
        <w:rPr>
          <w:sz w:val="23"/>
          <w:szCs w:val="23"/>
        </w:rPr>
        <w:t xml:space="preserve"> and the reasons for the same.</w:t>
      </w:r>
    </w:p>
    <w:p w14:paraId="7312291F" w14:textId="56C5E7B7" w:rsidR="009665FC" w:rsidRDefault="009665FC" w:rsidP="009665FC">
      <w:pPr>
        <w:pStyle w:val="Default"/>
        <w:rPr>
          <w:sz w:val="23"/>
          <w:szCs w:val="23"/>
        </w:rPr>
      </w:pPr>
    </w:p>
    <w:p w14:paraId="01574627" w14:textId="0C2B0483" w:rsidR="009665FC" w:rsidRDefault="009665FC" w:rsidP="009665FC">
      <w:pPr>
        <w:pStyle w:val="Default"/>
        <w:rPr>
          <w:sz w:val="23"/>
          <w:szCs w:val="23"/>
        </w:rPr>
      </w:pPr>
    </w:p>
    <w:p w14:paraId="6958CDDC" w14:textId="0EDE6613" w:rsidR="009665FC" w:rsidRDefault="009665FC" w:rsidP="009665FC">
      <w:pPr>
        <w:pStyle w:val="Default"/>
        <w:rPr>
          <w:sz w:val="23"/>
          <w:szCs w:val="23"/>
        </w:rPr>
      </w:pPr>
    </w:p>
    <w:p w14:paraId="04FEAD57" w14:textId="394C8C31" w:rsidR="009665FC" w:rsidRDefault="009665FC" w:rsidP="009665FC">
      <w:pPr>
        <w:pStyle w:val="Default"/>
        <w:rPr>
          <w:sz w:val="23"/>
          <w:szCs w:val="23"/>
        </w:rPr>
      </w:pPr>
    </w:p>
    <w:p w14:paraId="48AB065F" w14:textId="64204ACB" w:rsidR="009665FC" w:rsidRDefault="009665FC" w:rsidP="009665FC">
      <w:pPr>
        <w:pStyle w:val="Default"/>
        <w:rPr>
          <w:sz w:val="23"/>
          <w:szCs w:val="23"/>
        </w:rPr>
      </w:pPr>
    </w:p>
    <w:p w14:paraId="45E2373F" w14:textId="126E3C23" w:rsidR="009665FC" w:rsidRDefault="009665FC" w:rsidP="009665FC">
      <w:pPr>
        <w:pStyle w:val="Default"/>
        <w:rPr>
          <w:sz w:val="23"/>
          <w:szCs w:val="23"/>
        </w:rPr>
      </w:pPr>
    </w:p>
    <w:p w14:paraId="2A05D2CC" w14:textId="3C74ABE9" w:rsidR="009665FC" w:rsidRDefault="009665FC" w:rsidP="009665FC">
      <w:pPr>
        <w:pStyle w:val="Default"/>
        <w:rPr>
          <w:sz w:val="23"/>
          <w:szCs w:val="23"/>
        </w:rPr>
      </w:pPr>
    </w:p>
    <w:p w14:paraId="62F3CE47" w14:textId="3E3D6252" w:rsidR="009665FC" w:rsidRDefault="009665FC" w:rsidP="009665FC">
      <w:pPr>
        <w:pStyle w:val="Default"/>
        <w:rPr>
          <w:sz w:val="23"/>
          <w:szCs w:val="23"/>
        </w:rPr>
      </w:pPr>
    </w:p>
    <w:p w14:paraId="53F1A62D" w14:textId="7880E3A3" w:rsidR="009665FC" w:rsidRDefault="009665FC" w:rsidP="009665FC">
      <w:pPr>
        <w:pStyle w:val="Default"/>
        <w:rPr>
          <w:sz w:val="23"/>
          <w:szCs w:val="23"/>
        </w:rPr>
      </w:pPr>
    </w:p>
    <w:p w14:paraId="03A9D583" w14:textId="2570A848" w:rsidR="009665FC" w:rsidRDefault="009665FC" w:rsidP="009665FC">
      <w:pPr>
        <w:pStyle w:val="Default"/>
        <w:rPr>
          <w:sz w:val="23"/>
          <w:szCs w:val="23"/>
        </w:rPr>
      </w:pPr>
    </w:p>
    <w:p w14:paraId="6DF493A4" w14:textId="5AD0F157" w:rsidR="009665FC" w:rsidRDefault="009665FC" w:rsidP="009665FC">
      <w:pPr>
        <w:pStyle w:val="Default"/>
        <w:rPr>
          <w:sz w:val="23"/>
          <w:szCs w:val="23"/>
        </w:rPr>
      </w:pPr>
    </w:p>
    <w:p w14:paraId="1CC76CB3" w14:textId="29A1DD8E" w:rsidR="009665FC" w:rsidRDefault="009665FC" w:rsidP="009665FC">
      <w:pPr>
        <w:pStyle w:val="Default"/>
        <w:rPr>
          <w:sz w:val="23"/>
          <w:szCs w:val="23"/>
        </w:rPr>
      </w:pPr>
    </w:p>
    <w:p w14:paraId="41BD51D9" w14:textId="16F9D3B1" w:rsidR="009665FC" w:rsidRDefault="009665FC" w:rsidP="009665FC">
      <w:pPr>
        <w:pStyle w:val="Default"/>
        <w:rPr>
          <w:sz w:val="23"/>
          <w:szCs w:val="23"/>
        </w:rPr>
      </w:pPr>
    </w:p>
    <w:p w14:paraId="093AE952" w14:textId="3415B539" w:rsidR="009665FC" w:rsidRDefault="009665FC" w:rsidP="009665FC">
      <w:pPr>
        <w:pStyle w:val="Default"/>
        <w:rPr>
          <w:sz w:val="23"/>
          <w:szCs w:val="23"/>
        </w:rPr>
      </w:pPr>
    </w:p>
    <w:p w14:paraId="3FD61BA8" w14:textId="13EFCE9B" w:rsidR="009665FC" w:rsidRDefault="009665FC" w:rsidP="009665FC">
      <w:pPr>
        <w:pStyle w:val="Default"/>
        <w:rPr>
          <w:sz w:val="23"/>
          <w:szCs w:val="23"/>
        </w:rPr>
      </w:pPr>
    </w:p>
    <w:p w14:paraId="71D5CA3A" w14:textId="31BBFC92" w:rsidR="009665FC" w:rsidRDefault="009665FC" w:rsidP="009665FC">
      <w:pPr>
        <w:pStyle w:val="Default"/>
        <w:rPr>
          <w:sz w:val="23"/>
          <w:szCs w:val="23"/>
        </w:rPr>
      </w:pPr>
    </w:p>
    <w:p w14:paraId="13D53D4A" w14:textId="769D07F6" w:rsidR="009665FC" w:rsidRDefault="009665FC" w:rsidP="009665FC">
      <w:pPr>
        <w:pStyle w:val="Default"/>
        <w:rPr>
          <w:sz w:val="23"/>
          <w:szCs w:val="23"/>
        </w:rPr>
      </w:pPr>
    </w:p>
    <w:p w14:paraId="01475E89" w14:textId="2A024C1E" w:rsidR="009665FC" w:rsidRDefault="009665FC" w:rsidP="009665FC">
      <w:pPr>
        <w:pStyle w:val="Default"/>
        <w:rPr>
          <w:sz w:val="23"/>
          <w:szCs w:val="23"/>
        </w:rPr>
      </w:pPr>
    </w:p>
    <w:p w14:paraId="352EE408" w14:textId="45C6AE24" w:rsidR="009665FC" w:rsidRDefault="009665FC" w:rsidP="009665FC">
      <w:pPr>
        <w:pStyle w:val="Default"/>
        <w:rPr>
          <w:sz w:val="23"/>
          <w:szCs w:val="23"/>
        </w:rPr>
      </w:pPr>
    </w:p>
    <w:p w14:paraId="721370FB" w14:textId="6EE243DE" w:rsidR="00FF39CB" w:rsidRDefault="00FF39CB" w:rsidP="009665FC">
      <w:pPr>
        <w:pStyle w:val="Default"/>
        <w:rPr>
          <w:sz w:val="23"/>
          <w:szCs w:val="23"/>
        </w:rPr>
      </w:pPr>
    </w:p>
    <w:p w14:paraId="7952910F" w14:textId="6F93DE90" w:rsidR="00FF39CB" w:rsidRDefault="00FF39CB" w:rsidP="009665FC">
      <w:pPr>
        <w:pStyle w:val="Default"/>
        <w:rPr>
          <w:sz w:val="23"/>
          <w:szCs w:val="23"/>
        </w:rPr>
      </w:pPr>
    </w:p>
    <w:p w14:paraId="16CE2CBB" w14:textId="7E96C37E" w:rsidR="00FF39CB" w:rsidRDefault="00FF39CB" w:rsidP="009665FC">
      <w:pPr>
        <w:pStyle w:val="Default"/>
        <w:rPr>
          <w:sz w:val="23"/>
          <w:szCs w:val="23"/>
        </w:rPr>
      </w:pPr>
    </w:p>
    <w:p w14:paraId="1CA0C57E" w14:textId="77777777" w:rsidR="00FF39CB" w:rsidRDefault="00FF39CB" w:rsidP="009665FC">
      <w:pPr>
        <w:ind w:firstLine="0"/>
        <w:rPr>
          <w:b/>
          <w:bCs/>
        </w:rPr>
      </w:pPr>
    </w:p>
    <w:p w14:paraId="6E262DD1" w14:textId="73E46918" w:rsidR="009665FC" w:rsidRPr="00ED25D6" w:rsidRDefault="00661B9F" w:rsidP="009665FC">
      <w:pPr>
        <w:ind w:firstLine="0"/>
        <w:rPr>
          <w:b/>
          <w:bCs/>
          <w:sz w:val="28"/>
          <w:szCs w:val="28"/>
        </w:rPr>
      </w:pPr>
      <w:r w:rsidRPr="00ED25D6">
        <w:rPr>
          <w:b/>
          <w:bCs/>
          <w:sz w:val="28"/>
          <w:szCs w:val="28"/>
        </w:rPr>
        <w:lastRenderedPageBreak/>
        <w:t>Q1. I</w:t>
      </w:r>
      <w:r w:rsidRPr="00ED25D6">
        <w:rPr>
          <w:b/>
          <w:bCs/>
          <w:sz w:val="28"/>
          <w:szCs w:val="28"/>
        </w:rPr>
        <w:t>s the number of laughter events higher for women than for men</w:t>
      </w:r>
      <w:r w:rsidR="009665FC" w:rsidRPr="00ED25D6">
        <w:rPr>
          <w:b/>
          <w:bCs/>
          <w:sz w:val="28"/>
          <w:szCs w:val="28"/>
        </w:rPr>
        <w:t>?</w:t>
      </w:r>
    </w:p>
    <w:p w14:paraId="2C138A63" w14:textId="4A1F4A62" w:rsidR="009665FC" w:rsidRDefault="009665FC" w:rsidP="009665FC">
      <w:pPr>
        <w:pStyle w:val="Default"/>
        <w:spacing w:after="41"/>
        <w:rPr>
          <w:sz w:val="23"/>
          <w:szCs w:val="23"/>
        </w:rPr>
      </w:pPr>
      <w:r w:rsidRPr="00ED25D6">
        <w:rPr>
          <w:b/>
          <w:bCs/>
          <w:sz w:val="23"/>
          <w:szCs w:val="23"/>
          <w:u w:val="single"/>
        </w:rPr>
        <w:t>R</w:t>
      </w:r>
      <w:r w:rsidRPr="00ED25D6">
        <w:rPr>
          <w:b/>
          <w:bCs/>
          <w:sz w:val="23"/>
          <w:szCs w:val="23"/>
          <w:u w:val="single"/>
        </w:rPr>
        <w:t>esearch hypothesis</w:t>
      </w:r>
      <w:r w:rsidRPr="00ED25D6">
        <w:rPr>
          <w:b/>
          <w:bCs/>
          <w:sz w:val="23"/>
          <w:szCs w:val="23"/>
          <w:u w:val="single"/>
        </w:rPr>
        <w:t>:</w:t>
      </w:r>
      <w:r w:rsidR="00A351AE">
        <w:rPr>
          <w:sz w:val="23"/>
          <w:szCs w:val="23"/>
        </w:rPr>
        <w:t xml:space="preserve"> The</w:t>
      </w:r>
      <w:r w:rsidR="00ED25D6">
        <w:rPr>
          <w:sz w:val="23"/>
          <w:szCs w:val="23"/>
        </w:rPr>
        <w:t xml:space="preserve"> count</w:t>
      </w:r>
      <w:r w:rsidR="00A351AE">
        <w:rPr>
          <w:sz w:val="23"/>
          <w:szCs w:val="23"/>
        </w:rPr>
        <w:t xml:space="preserve"> of laughter events for females is higher than the </w:t>
      </w:r>
      <w:r w:rsidR="00ED25D6">
        <w:rPr>
          <w:sz w:val="23"/>
          <w:szCs w:val="23"/>
        </w:rPr>
        <w:t xml:space="preserve">count of </w:t>
      </w:r>
      <w:r w:rsidR="00A351AE">
        <w:rPr>
          <w:sz w:val="23"/>
          <w:szCs w:val="23"/>
        </w:rPr>
        <w:t>laughter events for mal</w:t>
      </w:r>
      <w:r w:rsidR="00ED25D6">
        <w:rPr>
          <w:sz w:val="23"/>
          <w:szCs w:val="23"/>
        </w:rPr>
        <w:t>es.</w:t>
      </w:r>
    </w:p>
    <w:p w14:paraId="675FF6E7" w14:textId="77777777" w:rsidR="00094136" w:rsidRPr="00ED25D6" w:rsidRDefault="00094136" w:rsidP="009665FC">
      <w:pPr>
        <w:pStyle w:val="Default"/>
        <w:spacing w:after="41"/>
        <w:rPr>
          <w:b/>
          <w:bCs/>
          <w:i/>
          <w:iCs/>
          <w:sz w:val="23"/>
          <w:szCs w:val="23"/>
        </w:rPr>
      </w:pPr>
    </w:p>
    <w:p w14:paraId="169FFDB5" w14:textId="49862EC7" w:rsidR="00ED25D6" w:rsidRDefault="009665FC" w:rsidP="00ED25D6">
      <w:pPr>
        <w:pStyle w:val="Default"/>
        <w:spacing w:after="41"/>
        <w:rPr>
          <w:sz w:val="23"/>
          <w:szCs w:val="23"/>
        </w:rPr>
      </w:pPr>
      <w:r w:rsidRPr="00ED25D6">
        <w:rPr>
          <w:b/>
          <w:bCs/>
          <w:sz w:val="23"/>
          <w:szCs w:val="23"/>
          <w:u w:val="single"/>
        </w:rPr>
        <w:t>N</w:t>
      </w:r>
      <w:r w:rsidRPr="00ED25D6">
        <w:rPr>
          <w:b/>
          <w:bCs/>
          <w:sz w:val="23"/>
          <w:szCs w:val="23"/>
          <w:u w:val="single"/>
        </w:rPr>
        <w:t>ull hypothesis</w:t>
      </w:r>
      <w:r w:rsidRPr="00ED25D6">
        <w:rPr>
          <w:b/>
          <w:bCs/>
          <w:sz w:val="23"/>
          <w:szCs w:val="23"/>
          <w:u w:val="single"/>
        </w:rPr>
        <w:t>:</w:t>
      </w:r>
      <w:r w:rsidR="00ED25D6">
        <w:rPr>
          <w:sz w:val="23"/>
          <w:szCs w:val="23"/>
        </w:rPr>
        <w:t xml:space="preserve"> </w:t>
      </w:r>
      <w:r w:rsidR="00ED25D6">
        <w:rPr>
          <w:sz w:val="23"/>
          <w:szCs w:val="23"/>
        </w:rPr>
        <w:t xml:space="preserve">The count of laughter events for </w:t>
      </w:r>
      <w:r w:rsidR="00370E45">
        <w:rPr>
          <w:sz w:val="23"/>
          <w:szCs w:val="23"/>
        </w:rPr>
        <w:t>is independent of the gender (female/male).</w:t>
      </w:r>
    </w:p>
    <w:p w14:paraId="672F3C4A" w14:textId="77777777" w:rsidR="00A351AE" w:rsidRDefault="00A351AE" w:rsidP="009665FC">
      <w:pPr>
        <w:pStyle w:val="Default"/>
        <w:spacing w:after="41"/>
        <w:rPr>
          <w:sz w:val="23"/>
          <w:szCs w:val="23"/>
        </w:rPr>
      </w:pPr>
    </w:p>
    <w:p w14:paraId="662D40A3" w14:textId="77777777" w:rsidR="00094136" w:rsidRDefault="009665FC" w:rsidP="009665FC">
      <w:pPr>
        <w:pStyle w:val="Default"/>
        <w:spacing w:after="41"/>
        <w:rPr>
          <w:sz w:val="23"/>
          <w:szCs w:val="23"/>
        </w:rPr>
      </w:pPr>
      <w:r>
        <w:rPr>
          <w:sz w:val="23"/>
          <w:szCs w:val="23"/>
        </w:rPr>
        <w:t>Description of the data</w:t>
      </w:r>
      <w:r w:rsidR="00094136">
        <w:rPr>
          <w:sz w:val="23"/>
          <w:szCs w:val="23"/>
        </w:rPr>
        <w:t>:</w:t>
      </w:r>
    </w:p>
    <w:p w14:paraId="69CFB75A" w14:textId="31D704B2" w:rsidR="009665FC" w:rsidRDefault="009665FC" w:rsidP="009665FC">
      <w:pPr>
        <w:pStyle w:val="Default"/>
        <w:spacing w:after="41"/>
        <w:rPr>
          <w:sz w:val="23"/>
          <w:szCs w:val="23"/>
        </w:rPr>
      </w:pPr>
      <w:r>
        <w:rPr>
          <w:sz w:val="23"/>
          <w:szCs w:val="23"/>
        </w:rPr>
        <w:t xml:space="preserve"> e.g., number of laughter occurrences for female and male subjects, average and variance of laughter length for female and male subjects, </w:t>
      </w:r>
      <w:r w:rsidR="00094136">
        <w:rPr>
          <w:sz w:val="23"/>
          <w:szCs w:val="23"/>
        </w:rPr>
        <w:t>etc.</w:t>
      </w:r>
      <w:r>
        <w:rPr>
          <w:sz w:val="23"/>
          <w:szCs w:val="23"/>
        </w:rPr>
        <w:t xml:space="preserve"> </w:t>
      </w:r>
    </w:p>
    <w:p w14:paraId="291F497F" w14:textId="77777777" w:rsidR="00094136" w:rsidRDefault="00094136" w:rsidP="009665FC">
      <w:pPr>
        <w:pStyle w:val="Default"/>
        <w:spacing w:after="41"/>
        <w:rPr>
          <w:sz w:val="23"/>
          <w:szCs w:val="23"/>
        </w:rPr>
      </w:pPr>
    </w:p>
    <w:p w14:paraId="60B9DEA5" w14:textId="2E68C39A" w:rsidR="009665FC" w:rsidRDefault="009665FC" w:rsidP="00094136">
      <w:pPr>
        <w:pStyle w:val="Default"/>
        <w:spacing w:after="41"/>
        <w:rPr>
          <w:sz w:val="23"/>
          <w:szCs w:val="23"/>
        </w:rPr>
      </w:pPr>
      <w:r>
        <w:rPr>
          <w:sz w:val="23"/>
          <w:szCs w:val="23"/>
        </w:rPr>
        <w:t>Description of the approac</w:t>
      </w:r>
      <w:r w:rsidR="00094136">
        <w:rPr>
          <w:sz w:val="23"/>
          <w:szCs w:val="23"/>
        </w:rPr>
        <w:t xml:space="preserve">h: </w:t>
      </w:r>
      <w:r>
        <w:rPr>
          <w:sz w:val="23"/>
          <w:szCs w:val="23"/>
        </w:rPr>
        <w:t>e.g., which test? What are the parameters (degrees of freedom, expectations, etc.) and what is the motivation behind every choice (why a certain test? Why a certain value of the parameters?</w:t>
      </w:r>
      <w:r w:rsidR="00094136">
        <w:rPr>
          <w:sz w:val="23"/>
          <w:szCs w:val="23"/>
        </w:rPr>
        <w:t>).</w:t>
      </w:r>
      <w:r>
        <w:rPr>
          <w:sz w:val="23"/>
          <w:szCs w:val="23"/>
        </w:rPr>
        <w:t xml:space="preserve"> </w:t>
      </w:r>
    </w:p>
    <w:p w14:paraId="17A048C0" w14:textId="77777777" w:rsidR="00094136" w:rsidRDefault="00094136" w:rsidP="00094136">
      <w:pPr>
        <w:pStyle w:val="Default"/>
        <w:spacing w:after="41"/>
        <w:rPr>
          <w:sz w:val="23"/>
          <w:szCs w:val="23"/>
        </w:rPr>
      </w:pPr>
    </w:p>
    <w:p w14:paraId="559F4FCF" w14:textId="0424BB92" w:rsidR="009665FC" w:rsidRDefault="009665FC" w:rsidP="00094136">
      <w:pPr>
        <w:pStyle w:val="Default"/>
        <w:spacing w:after="41"/>
        <w:rPr>
          <w:sz w:val="23"/>
          <w:szCs w:val="23"/>
        </w:rPr>
      </w:pPr>
      <w:r>
        <w:rPr>
          <w:sz w:val="23"/>
          <w:szCs w:val="23"/>
        </w:rPr>
        <w:t xml:space="preserve">Results of the hypothesis </w:t>
      </w:r>
      <w:r w:rsidR="00094136">
        <w:rPr>
          <w:sz w:val="23"/>
          <w:szCs w:val="23"/>
        </w:rPr>
        <w:t>testing:</w:t>
      </w:r>
      <w:r>
        <w:rPr>
          <w:sz w:val="23"/>
          <w:szCs w:val="23"/>
        </w:rPr>
        <w:t xml:space="preserve"> (can the null hypothesis be rejected? What is the confidence level? Etc.)</w:t>
      </w:r>
    </w:p>
    <w:p w14:paraId="77AC2B9B" w14:textId="77777777" w:rsidR="00094136" w:rsidRDefault="00094136" w:rsidP="00094136">
      <w:pPr>
        <w:pStyle w:val="Default"/>
        <w:spacing w:after="41"/>
        <w:rPr>
          <w:sz w:val="23"/>
          <w:szCs w:val="23"/>
        </w:rPr>
      </w:pPr>
    </w:p>
    <w:p w14:paraId="5BC5994E" w14:textId="7F1D9323" w:rsidR="009665FC" w:rsidRDefault="009665FC" w:rsidP="00094136">
      <w:pPr>
        <w:pStyle w:val="Default"/>
        <w:spacing w:after="41"/>
        <w:rPr>
          <w:sz w:val="23"/>
          <w:szCs w:val="23"/>
        </w:rPr>
      </w:pPr>
      <w:r>
        <w:rPr>
          <w:sz w:val="23"/>
          <w:szCs w:val="23"/>
        </w:rPr>
        <w:t>Explanation of the results</w:t>
      </w:r>
      <w:r w:rsidR="00094136">
        <w:rPr>
          <w:sz w:val="23"/>
          <w:szCs w:val="23"/>
        </w:rPr>
        <w:t>:</w:t>
      </w:r>
      <w:r>
        <w:rPr>
          <w:sz w:val="23"/>
          <w:szCs w:val="23"/>
        </w:rPr>
        <w:t xml:space="preserve"> (e.g., in case the test shows that the number of laughter events is higher for female subjects to a statistically significant extent, you should mention that your conclusion is that female subjects tend to laugh more than male ones)</w:t>
      </w:r>
    </w:p>
    <w:p w14:paraId="4023C7FC" w14:textId="77777777" w:rsidR="00094136" w:rsidRDefault="00094136" w:rsidP="00094136">
      <w:pPr>
        <w:pStyle w:val="Default"/>
        <w:rPr>
          <w:sz w:val="23"/>
          <w:szCs w:val="23"/>
        </w:rPr>
      </w:pPr>
    </w:p>
    <w:p w14:paraId="46972EC3" w14:textId="73DE5B7B" w:rsidR="009665FC" w:rsidRDefault="009665FC" w:rsidP="00094136">
      <w:pPr>
        <w:pStyle w:val="Default"/>
        <w:rPr>
          <w:sz w:val="23"/>
          <w:szCs w:val="23"/>
        </w:rPr>
      </w:pPr>
      <w:r>
        <w:rPr>
          <w:sz w:val="23"/>
          <w:szCs w:val="23"/>
        </w:rPr>
        <w:t>Analysis software you have written (the code must be added in appendix)</w:t>
      </w:r>
    </w:p>
    <w:p w14:paraId="30E9B81F" w14:textId="10A98572" w:rsidR="009665FC" w:rsidRDefault="009665FC" w:rsidP="009665FC">
      <w:pPr>
        <w:pStyle w:val="Default"/>
        <w:rPr>
          <w:sz w:val="23"/>
          <w:szCs w:val="23"/>
        </w:rPr>
      </w:pPr>
    </w:p>
    <w:p w14:paraId="5B482B7A" w14:textId="77777777" w:rsidR="00FF39CB" w:rsidRDefault="00FF39CB" w:rsidP="00FF39CB">
      <w:pPr>
        <w:ind w:firstLine="0"/>
        <w:rPr>
          <w:sz w:val="23"/>
          <w:szCs w:val="23"/>
        </w:rPr>
      </w:pPr>
      <w:r>
        <w:rPr>
          <w:sz w:val="23"/>
          <w:szCs w:val="23"/>
        </w:rPr>
        <w:t>You have to show that you know how to calculate the statistic you use for the test (Chi Square or Student’s t).</w:t>
      </w:r>
    </w:p>
    <w:p w14:paraId="52712FEB" w14:textId="77777777" w:rsidR="00FF39CB" w:rsidRDefault="00FF39CB" w:rsidP="009665FC">
      <w:pPr>
        <w:pStyle w:val="Default"/>
        <w:rPr>
          <w:sz w:val="23"/>
          <w:szCs w:val="23"/>
        </w:rPr>
      </w:pPr>
    </w:p>
    <w:p w14:paraId="1E45CBCB" w14:textId="48E0361F" w:rsidR="009665FC" w:rsidRDefault="009665FC" w:rsidP="009665FC">
      <w:pPr>
        <w:ind w:firstLine="0"/>
        <w:rPr>
          <w:b/>
          <w:bCs/>
        </w:rPr>
      </w:pPr>
    </w:p>
    <w:p w14:paraId="23EAA104" w14:textId="0D532F61" w:rsidR="009665FC" w:rsidRDefault="009665FC" w:rsidP="009665FC">
      <w:pPr>
        <w:ind w:firstLine="0"/>
        <w:rPr>
          <w:b/>
          <w:bCs/>
        </w:rPr>
      </w:pPr>
    </w:p>
    <w:p w14:paraId="4B4D44ED" w14:textId="6E5A03C6" w:rsidR="00094136" w:rsidRDefault="00094136" w:rsidP="009665FC">
      <w:pPr>
        <w:ind w:firstLine="0"/>
        <w:rPr>
          <w:b/>
          <w:bCs/>
        </w:rPr>
      </w:pPr>
    </w:p>
    <w:p w14:paraId="0E4FAE4E" w14:textId="21DEA50E" w:rsidR="00094136" w:rsidRDefault="00094136" w:rsidP="009665FC">
      <w:pPr>
        <w:ind w:firstLine="0"/>
        <w:rPr>
          <w:b/>
          <w:bCs/>
        </w:rPr>
      </w:pPr>
    </w:p>
    <w:p w14:paraId="756EBED5" w14:textId="349BECC9" w:rsidR="00094136" w:rsidRDefault="00094136" w:rsidP="009665FC">
      <w:pPr>
        <w:ind w:firstLine="0"/>
        <w:rPr>
          <w:b/>
          <w:bCs/>
        </w:rPr>
      </w:pPr>
    </w:p>
    <w:p w14:paraId="5CD7BB27" w14:textId="5B33A2BB" w:rsidR="00094136" w:rsidRDefault="00094136" w:rsidP="009665FC">
      <w:pPr>
        <w:ind w:firstLine="0"/>
        <w:rPr>
          <w:b/>
          <w:bCs/>
        </w:rPr>
      </w:pPr>
    </w:p>
    <w:p w14:paraId="66F6B86C" w14:textId="220DF4EE" w:rsidR="00094136" w:rsidRDefault="00094136" w:rsidP="009665FC">
      <w:pPr>
        <w:ind w:firstLine="0"/>
        <w:rPr>
          <w:b/>
          <w:bCs/>
        </w:rPr>
      </w:pPr>
    </w:p>
    <w:p w14:paraId="0C7A254E" w14:textId="44F5E8D1" w:rsidR="00094136" w:rsidRDefault="00094136" w:rsidP="009665FC">
      <w:pPr>
        <w:ind w:firstLine="0"/>
        <w:rPr>
          <w:b/>
          <w:bCs/>
        </w:rPr>
      </w:pPr>
    </w:p>
    <w:p w14:paraId="74F4EF06" w14:textId="77777777" w:rsidR="009665FC" w:rsidRPr="009665FC" w:rsidRDefault="009665FC" w:rsidP="009665FC">
      <w:pPr>
        <w:ind w:firstLine="0"/>
        <w:rPr>
          <w:b/>
          <w:bCs/>
        </w:rPr>
      </w:pPr>
    </w:p>
    <w:p w14:paraId="32727AC3" w14:textId="5E90A566" w:rsidR="00661B9F" w:rsidRPr="009665FC" w:rsidRDefault="00661B9F" w:rsidP="009665FC">
      <w:pPr>
        <w:ind w:firstLine="0"/>
        <w:rPr>
          <w:b/>
          <w:bCs/>
        </w:rPr>
      </w:pPr>
      <w:r w:rsidRPr="009665FC">
        <w:rPr>
          <w:b/>
          <w:bCs/>
        </w:rPr>
        <w:t xml:space="preserve">Q2. </w:t>
      </w:r>
      <w:r w:rsidRPr="009665FC">
        <w:rPr>
          <w:b/>
          <w:bCs/>
        </w:rPr>
        <w:t xml:space="preserve">Is the number of laughter events higher for callers than for receivers? </w:t>
      </w:r>
    </w:p>
    <w:p w14:paraId="78C9B973" w14:textId="77777777" w:rsidR="009665FC" w:rsidRDefault="009665FC" w:rsidP="00661B9F">
      <w:pPr>
        <w:pStyle w:val="Default"/>
        <w:spacing w:after="46"/>
        <w:rPr>
          <w:b/>
          <w:bCs/>
        </w:rPr>
      </w:pPr>
    </w:p>
    <w:p w14:paraId="5F9F47BB" w14:textId="47F0BBEA" w:rsidR="00ED25D6" w:rsidRDefault="00ED25D6" w:rsidP="00ED25D6">
      <w:pPr>
        <w:pStyle w:val="Default"/>
        <w:spacing w:after="41"/>
        <w:rPr>
          <w:sz w:val="23"/>
          <w:szCs w:val="23"/>
        </w:rPr>
      </w:pPr>
      <w:r w:rsidRPr="00ED25D6">
        <w:rPr>
          <w:b/>
          <w:bCs/>
          <w:sz w:val="23"/>
          <w:szCs w:val="23"/>
          <w:u w:val="single"/>
        </w:rPr>
        <w:t>Research hypothesis:</w:t>
      </w:r>
      <w:r>
        <w:rPr>
          <w:sz w:val="23"/>
          <w:szCs w:val="23"/>
        </w:rPr>
        <w:t xml:space="preserve"> The count of laughter events for</w:t>
      </w:r>
      <w:r w:rsidR="00370E45">
        <w:rPr>
          <w:sz w:val="23"/>
          <w:szCs w:val="23"/>
        </w:rPr>
        <w:t xml:space="preserve"> callers</w:t>
      </w:r>
      <w:r>
        <w:rPr>
          <w:sz w:val="23"/>
          <w:szCs w:val="23"/>
        </w:rPr>
        <w:t xml:space="preserve"> is higher than the count of laughter events for </w:t>
      </w:r>
      <w:r w:rsidR="00370E45">
        <w:rPr>
          <w:sz w:val="23"/>
          <w:szCs w:val="23"/>
        </w:rPr>
        <w:t>receivers</w:t>
      </w:r>
      <w:r>
        <w:rPr>
          <w:sz w:val="23"/>
          <w:szCs w:val="23"/>
        </w:rPr>
        <w:t>.</w:t>
      </w:r>
    </w:p>
    <w:p w14:paraId="7C8FAA8B" w14:textId="77777777" w:rsidR="00ED25D6" w:rsidRPr="00ED25D6" w:rsidRDefault="00ED25D6" w:rsidP="00ED25D6">
      <w:pPr>
        <w:pStyle w:val="Default"/>
        <w:spacing w:after="41"/>
        <w:rPr>
          <w:b/>
          <w:bCs/>
          <w:i/>
          <w:iCs/>
          <w:sz w:val="23"/>
          <w:szCs w:val="23"/>
        </w:rPr>
      </w:pPr>
    </w:p>
    <w:p w14:paraId="2E8E9FFE" w14:textId="544D77E5" w:rsidR="00ED25D6" w:rsidRDefault="00ED25D6" w:rsidP="00ED25D6">
      <w:pPr>
        <w:pStyle w:val="Default"/>
        <w:spacing w:after="41"/>
        <w:rPr>
          <w:sz w:val="23"/>
          <w:szCs w:val="23"/>
        </w:rPr>
      </w:pPr>
      <w:r w:rsidRPr="00ED25D6">
        <w:rPr>
          <w:b/>
          <w:bCs/>
          <w:sz w:val="23"/>
          <w:szCs w:val="23"/>
          <w:u w:val="single"/>
        </w:rPr>
        <w:t>Null hypothesis:</w:t>
      </w:r>
      <w:r>
        <w:rPr>
          <w:sz w:val="23"/>
          <w:szCs w:val="23"/>
        </w:rPr>
        <w:t xml:space="preserve"> The count of laughter events for </w:t>
      </w:r>
      <w:r w:rsidR="00370E45">
        <w:rPr>
          <w:sz w:val="23"/>
          <w:szCs w:val="23"/>
        </w:rPr>
        <w:t>is independent of the role (callers/receivers)</w:t>
      </w:r>
    </w:p>
    <w:p w14:paraId="47B1012C" w14:textId="77777777" w:rsidR="00094136" w:rsidRDefault="00094136" w:rsidP="00094136">
      <w:pPr>
        <w:pStyle w:val="Default"/>
        <w:spacing w:after="41"/>
        <w:rPr>
          <w:sz w:val="23"/>
          <w:szCs w:val="23"/>
        </w:rPr>
      </w:pPr>
    </w:p>
    <w:p w14:paraId="6C86D8C9" w14:textId="77777777" w:rsidR="00094136" w:rsidRDefault="00094136" w:rsidP="00094136">
      <w:pPr>
        <w:pStyle w:val="Default"/>
        <w:spacing w:after="41"/>
        <w:rPr>
          <w:sz w:val="23"/>
          <w:szCs w:val="23"/>
        </w:rPr>
      </w:pPr>
      <w:r>
        <w:rPr>
          <w:sz w:val="23"/>
          <w:szCs w:val="23"/>
        </w:rPr>
        <w:t>Description of the data:</w:t>
      </w:r>
    </w:p>
    <w:p w14:paraId="0C379521" w14:textId="77777777" w:rsidR="00094136" w:rsidRDefault="00094136" w:rsidP="00094136">
      <w:pPr>
        <w:pStyle w:val="Default"/>
        <w:spacing w:after="41"/>
        <w:rPr>
          <w:sz w:val="23"/>
          <w:szCs w:val="23"/>
        </w:rPr>
      </w:pPr>
      <w:r>
        <w:rPr>
          <w:sz w:val="23"/>
          <w:szCs w:val="23"/>
        </w:rPr>
        <w:t xml:space="preserve"> e.g., number of laughter occurrences for female and male subjects, average and variance of laughter length for female and male subjects, etc. </w:t>
      </w:r>
    </w:p>
    <w:p w14:paraId="4B60BB13" w14:textId="77777777" w:rsidR="00094136" w:rsidRDefault="00094136" w:rsidP="00094136">
      <w:pPr>
        <w:pStyle w:val="Default"/>
        <w:spacing w:after="41"/>
        <w:rPr>
          <w:sz w:val="23"/>
          <w:szCs w:val="23"/>
        </w:rPr>
      </w:pPr>
    </w:p>
    <w:p w14:paraId="58F5A88F" w14:textId="77777777" w:rsidR="00094136" w:rsidRDefault="00094136" w:rsidP="00094136">
      <w:pPr>
        <w:pStyle w:val="Default"/>
        <w:spacing w:after="41"/>
        <w:rPr>
          <w:sz w:val="23"/>
          <w:szCs w:val="23"/>
        </w:rPr>
      </w:pPr>
      <w:r>
        <w:rPr>
          <w:sz w:val="23"/>
          <w:szCs w:val="23"/>
        </w:rPr>
        <w:t xml:space="preserve">Description of the approach: e.g., which test? What are the parameters (degrees of freedom, expectations, etc.) and what is the motivation behind every choice (why a certain test? Why a certain value of the parameters?). </w:t>
      </w:r>
    </w:p>
    <w:p w14:paraId="63505BED" w14:textId="77777777" w:rsidR="00094136" w:rsidRDefault="00094136" w:rsidP="00094136">
      <w:pPr>
        <w:pStyle w:val="Default"/>
        <w:spacing w:after="41"/>
        <w:rPr>
          <w:sz w:val="23"/>
          <w:szCs w:val="23"/>
        </w:rPr>
      </w:pPr>
    </w:p>
    <w:p w14:paraId="1CE3751B" w14:textId="77777777" w:rsidR="00094136" w:rsidRDefault="00094136" w:rsidP="00094136">
      <w:pPr>
        <w:pStyle w:val="Default"/>
        <w:spacing w:after="41"/>
        <w:rPr>
          <w:sz w:val="23"/>
          <w:szCs w:val="23"/>
        </w:rPr>
      </w:pPr>
      <w:r>
        <w:rPr>
          <w:sz w:val="23"/>
          <w:szCs w:val="23"/>
        </w:rPr>
        <w:t>Results of the hypothesis testing: (can the null hypothesis be rejected? What is the confidence level? Etc.)</w:t>
      </w:r>
    </w:p>
    <w:p w14:paraId="5D1056C3" w14:textId="77777777" w:rsidR="00094136" w:rsidRDefault="00094136" w:rsidP="00094136">
      <w:pPr>
        <w:pStyle w:val="Default"/>
        <w:spacing w:after="41"/>
        <w:rPr>
          <w:sz w:val="23"/>
          <w:szCs w:val="23"/>
        </w:rPr>
      </w:pPr>
    </w:p>
    <w:p w14:paraId="56DD5B64" w14:textId="77777777" w:rsidR="00094136" w:rsidRDefault="00094136" w:rsidP="00094136">
      <w:pPr>
        <w:pStyle w:val="Default"/>
        <w:spacing w:after="41"/>
        <w:rPr>
          <w:sz w:val="23"/>
          <w:szCs w:val="23"/>
        </w:rPr>
      </w:pPr>
      <w:r>
        <w:rPr>
          <w:sz w:val="23"/>
          <w:szCs w:val="23"/>
        </w:rPr>
        <w:t>Explanation of the results: (e.g., in case the test shows that the number of laughter events is higher for female subjects to a statistically significant extent, you should mention that your conclusion is that female subjects tend to laugh more than male ones)</w:t>
      </w:r>
    </w:p>
    <w:p w14:paraId="5EC1B84F" w14:textId="05080265" w:rsidR="009665FC" w:rsidRDefault="009665FC" w:rsidP="00661B9F">
      <w:pPr>
        <w:pStyle w:val="Default"/>
        <w:spacing w:after="46"/>
        <w:rPr>
          <w:b/>
          <w:bCs/>
        </w:rPr>
      </w:pPr>
    </w:p>
    <w:p w14:paraId="1F5081DC" w14:textId="6E928BFE" w:rsidR="00094136" w:rsidRDefault="00094136" w:rsidP="00661B9F">
      <w:pPr>
        <w:pStyle w:val="Default"/>
        <w:spacing w:after="46"/>
        <w:rPr>
          <w:b/>
          <w:bCs/>
        </w:rPr>
      </w:pPr>
    </w:p>
    <w:p w14:paraId="07117C86" w14:textId="44E2CDDD" w:rsidR="00094136" w:rsidRDefault="00094136" w:rsidP="00661B9F">
      <w:pPr>
        <w:pStyle w:val="Default"/>
        <w:spacing w:after="46"/>
        <w:rPr>
          <w:b/>
          <w:bCs/>
        </w:rPr>
      </w:pPr>
    </w:p>
    <w:p w14:paraId="4C005F11" w14:textId="454BE977" w:rsidR="00094136" w:rsidRDefault="00094136" w:rsidP="00661B9F">
      <w:pPr>
        <w:pStyle w:val="Default"/>
        <w:spacing w:after="46"/>
        <w:rPr>
          <w:b/>
          <w:bCs/>
        </w:rPr>
      </w:pPr>
    </w:p>
    <w:p w14:paraId="0C484F5A" w14:textId="4D18F05C" w:rsidR="00094136" w:rsidRDefault="00094136" w:rsidP="00661B9F">
      <w:pPr>
        <w:pStyle w:val="Default"/>
        <w:spacing w:after="46"/>
        <w:rPr>
          <w:b/>
          <w:bCs/>
        </w:rPr>
      </w:pPr>
    </w:p>
    <w:p w14:paraId="50C9C9E5" w14:textId="6853332D" w:rsidR="00094136" w:rsidRDefault="00094136" w:rsidP="00661B9F">
      <w:pPr>
        <w:pStyle w:val="Default"/>
        <w:spacing w:after="46"/>
        <w:rPr>
          <w:b/>
          <w:bCs/>
        </w:rPr>
      </w:pPr>
    </w:p>
    <w:p w14:paraId="5ADF2F25" w14:textId="3F208A90" w:rsidR="00094136" w:rsidRDefault="00094136" w:rsidP="00661B9F">
      <w:pPr>
        <w:pStyle w:val="Default"/>
        <w:spacing w:after="46"/>
        <w:rPr>
          <w:b/>
          <w:bCs/>
        </w:rPr>
      </w:pPr>
    </w:p>
    <w:p w14:paraId="5E709445" w14:textId="1FF512BB" w:rsidR="00094136" w:rsidRDefault="00094136" w:rsidP="00661B9F">
      <w:pPr>
        <w:pStyle w:val="Default"/>
        <w:spacing w:after="46"/>
        <w:rPr>
          <w:b/>
          <w:bCs/>
        </w:rPr>
      </w:pPr>
    </w:p>
    <w:p w14:paraId="17DC467C" w14:textId="7888BF83" w:rsidR="00094136" w:rsidRDefault="00094136" w:rsidP="00661B9F">
      <w:pPr>
        <w:pStyle w:val="Default"/>
        <w:spacing w:after="46"/>
        <w:rPr>
          <w:b/>
          <w:bCs/>
        </w:rPr>
      </w:pPr>
    </w:p>
    <w:p w14:paraId="3127F4D5" w14:textId="64E86D1D" w:rsidR="00094136" w:rsidRDefault="00094136" w:rsidP="00661B9F">
      <w:pPr>
        <w:pStyle w:val="Default"/>
        <w:spacing w:after="46"/>
        <w:rPr>
          <w:b/>
          <w:bCs/>
        </w:rPr>
      </w:pPr>
    </w:p>
    <w:p w14:paraId="43AED44A" w14:textId="25130429" w:rsidR="00094136" w:rsidRDefault="00094136" w:rsidP="00661B9F">
      <w:pPr>
        <w:pStyle w:val="Default"/>
        <w:spacing w:after="46"/>
        <w:rPr>
          <w:b/>
          <w:bCs/>
        </w:rPr>
      </w:pPr>
    </w:p>
    <w:p w14:paraId="6593543C" w14:textId="60137C9A" w:rsidR="00094136" w:rsidRDefault="00094136" w:rsidP="00661B9F">
      <w:pPr>
        <w:pStyle w:val="Default"/>
        <w:spacing w:after="46"/>
        <w:rPr>
          <w:b/>
          <w:bCs/>
        </w:rPr>
      </w:pPr>
    </w:p>
    <w:p w14:paraId="66A014FB" w14:textId="2651D6BF" w:rsidR="00094136" w:rsidRDefault="00094136" w:rsidP="00661B9F">
      <w:pPr>
        <w:pStyle w:val="Default"/>
        <w:spacing w:after="46"/>
        <w:rPr>
          <w:b/>
          <w:bCs/>
        </w:rPr>
      </w:pPr>
    </w:p>
    <w:p w14:paraId="2CA83701" w14:textId="4C52DE21" w:rsidR="00094136" w:rsidRDefault="00094136" w:rsidP="00661B9F">
      <w:pPr>
        <w:pStyle w:val="Default"/>
        <w:spacing w:after="46"/>
        <w:rPr>
          <w:b/>
          <w:bCs/>
        </w:rPr>
      </w:pPr>
    </w:p>
    <w:p w14:paraId="22207DBE" w14:textId="5384AF20" w:rsidR="00094136" w:rsidRDefault="00094136" w:rsidP="00661B9F">
      <w:pPr>
        <w:pStyle w:val="Default"/>
        <w:spacing w:after="46"/>
        <w:rPr>
          <w:b/>
          <w:bCs/>
        </w:rPr>
      </w:pPr>
    </w:p>
    <w:p w14:paraId="243F34F2" w14:textId="27DEE4FC" w:rsidR="00094136" w:rsidRDefault="00094136" w:rsidP="00661B9F">
      <w:pPr>
        <w:pStyle w:val="Default"/>
        <w:spacing w:after="46"/>
        <w:rPr>
          <w:b/>
          <w:bCs/>
        </w:rPr>
      </w:pPr>
    </w:p>
    <w:p w14:paraId="2D034C73" w14:textId="72989464" w:rsidR="00094136" w:rsidRDefault="00094136" w:rsidP="00661B9F">
      <w:pPr>
        <w:pStyle w:val="Default"/>
        <w:spacing w:after="46"/>
        <w:rPr>
          <w:b/>
          <w:bCs/>
        </w:rPr>
      </w:pPr>
    </w:p>
    <w:p w14:paraId="500773E6" w14:textId="77777777" w:rsidR="009665FC" w:rsidRDefault="009665FC" w:rsidP="00661B9F">
      <w:pPr>
        <w:pStyle w:val="Default"/>
        <w:spacing w:after="46"/>
        <w:rPr>
          <w:b/>
          <w:bCs/>
        </w:rPr>
      </w:pPr>
    </w:p>
    <w:p w14:paraId="6C3E284F" w14:textId="3273FDCC" w:rsidR="00661B9F" w:rsidRDefault="00661B9F" w:rsidP="00661B9F">
      <w:pPr>
        <w:pStyle w:val="Default"/>
        <w:spacing w:after="46"/>
        <w:rPr>
          <w:b/>
          <w:bCs/>
        </w:rPr>
      </w:pPr>
      <w:r w:rsidRPr="009665FC">
        <w:rPr>
          <w:b/>
          <w:bCs/>
        </w:rPr>
        <w:lastRenderedPageBreak/>
        <w:t xml:space="preserve">Q3. </w:t>
      </w:r>
      <w:r w:rsidRPr="009665FC">
        <w:rPr>
          <w:b/>
          <w:bCs/>
        </w:rPr>
        <w:t xml:space="preserve">Are laughter events longer for women? </w:t>
      </w:r>
    </w:p>
    <w:p w14:paraId="26DC437E" w14:textId="77777777" w:rsidR="00ED25D6" w:rsidRPr="009665FC" w:rsidRDefault="00ED25D6" w:rsidP="00661B9F">
      <w:pPr>
        <w:pStyle w:val="Default"/>
        <w:spacing w:after="46"/>
        <w:rPr>
          <w:b/>
          <w:bCs/>
        </w:rPr>
      </w:pPr>
    </w:p>
    <w:p w14:paraId="309C92BD" w14:textId="36C8CD78" w:rsidR="00ED25D6" w:rsidRDefault="00ED25D6" w:rsidP="00ED25D6">
      <w:pPr>
        <w:pStyle w:val="Default"/>
        <w:spacing w:after="41"/>
        <w:rPr>
          <w:sz w:val="23"/>
          <w:szCs w:val="23"/>
        </w:rPr>
      </w:pPr>
      <w:r w:rsidRPr="00ED25D6">
        <w:rPr>
          <w:b/>
          <w:bCs/>
          <w:sz w:val="23"/>
          <w:szCs w:val="23"/>
          <w:u w:val="single"/>
        </w:rPr>
        <w:t>Research hypothesis:</w:t>
      </w:r>
      <w:r>
        <w:rPr>
          <w:sz w:val="23"/>
          <w:szCs w:val="23"/>
        </w:rPr>
        <w:t xml:space="preserve"> The </w:t>
      </w:r>
      <w:r w:rsidR="00370E45">
        <w:rPr>
          <w:sz w:val="23"/>
          <w:szCs w:val="23"/>
        </w:rPr>
        <w:t>duration</w:t>
      </w:r>
      <w:r>
        <w:rPr>
          <w:sz w:val="23"/>
          <w:szCs w:val="23"/>
        </w:rPr>
        <w:t xml:space="preserve"> of laughter events for females </w:t>
      </w:r>
      <w:r w:rsidR="00370E45">
        <w:rPr>
          <w:sz w:val="23"/>
          <w:szCs w:val="23"/>
        </w:rPr>
        <w:t>is</w:t>
      </w:r>
      <w:r w:rsidR="006631BD">
        <w:rPr>
          <w:sz w:val="23"/>
          <w:szCs w:val="23"/>
        </w:rPr>
        <w:t xml:space="preserve"> longer</w:t>
      </w:r>
      <w:r w:rsidR="0008633E">
        <w:rPr>
          <w:sz w:val="23"/>
          <w:szCs w:val="23"/>
        </w:rPr>
        <w:t xml:space="preserve"> than those of  males.</w:t>
      </w:r>
    </w:p>
    <w:p w14:paraId="01B630BC" w14:textId="77777777" w:rsidR="00ED25D6" w:rsidRPr="00ED25D6" w:rsidRDefault="00ED25D6" w:rsidP="00ED25D6">
      <w:pPr>
        <w:pStyle w:val="Default"/>
        <w:spacing w:after="41"/>
        <w:rPr>
          <w:b/>
          <w:bCs/>
          <w:i/>
          <w:iCs/>
          <w:sz w:val="23"/>
          <w:szCs w:val="23"/>
        </w:rPr>
      </w:pPr>
    </w:p>
    <w:p w14:paraId="2265115C" w14:textId="3AEBB2E3" w:rsidR="00094136" w:rsidRDefault="00ED25D6" w:rsidP="00094136">
      <w:pPr>
        <w:pStyle w:val="Default"/>
        <w:spacing w:after="41"/>
        <w:rPr>
          <w:sz w:val="23"/>
          <w:szCs w:val="23"/>
        </w:rPr>
      </w:pPr>
      <w:r w:rsidRPr="00ED25D6">
        <w:rPr>
          <w:b/>
          <w:bCs/>
          <w:sz w:val="23"/>
          <w:szCs w:val="23"/>
          <w:u w:val="single"/>
        </w:rPr>
        <w:t>Null hypothesis:</w:t>
      </w:r>
      <w:r>
        <w:rPr>
          <w:sz w:val="23"/>
          <w:szCs w:val="23"/>
        </w:rPr>
        <w:t xml:space="preserve"> </w:t>
      </w:r>
      <w:r w:rsidR="00370E45">
        <w:rPr>
          <w:sz w:val="23"/>
          <w:szCs w:val="23"/>
        </w:rPr>
        <w:t xml:space="preserve">The duration of laughter events </w:t>
      </w:r>
      <w:r w:rsidR="00370E45">
        <w:rPr>
          <w:sz w:val="23"/>
          <w:szCs w:val="23"/>
        </w:rPr>
        <w:t>is independent of the gender.</w:t>
      </w:r>
    </w:p>
    <w:p w14:paraId="75EE9199" w14:textId="77777777" w:rsidR="00370E45" w:rsidRDefault="00370E45" w:rsidP="00094136">
      <w:pPr>
        <w:pStyle w:val="Default"/>
        <w:spacing w:after="41"/>
        <w:rPr>
          <w:sz w:val="23"/>
          <w:szCs w:val="23"/>
        </w:rPr>
      </w:pPr>
    </w:p>
    <w:p w14:paraId="1A57B3A4" w14:textId="77777777" w:rsidR="00094136" w:rsidRDefault="00094136" w:rsidP="00094136">
      <w:pPr>
        <w:pStyle w:val="Default"/>
        <w:spacing w:after="41"/>
        <w:rPr>
          <w:sz w:val="23"/>
          <w:szCs w:val="23"/>
        </w:rPr>
      </w:pPr>
      <w:r>
        <w:rPr>
          <w:sz w:val="23"/>
          <w:szCs w:val="23"/>
        </w:rPr>
        <w:t>Description of the data:</w:t>
      </w:r>
    </w:p>
    <w:p w14:paraId="31935D6A" w14:textId="77777777" w:rsidR="00094136" w:rsidRDefault="00094136" w:rsidP="00094136">
      <w:pPr>
        <w:pStyle w:val="Default"/>
        <w:spacing w:after="41"/>
        <w:rPr>
          <w:sz w:val="23"/>
          <w:szCs w:val="23"/>
        </w:rPr>
      </w:pPr>
      <w:r>
        <w:rPr>
          <w:sz w:val="23"/>
          <w:szCs w:val="23"/>
        </w:rPr>
        <w:t xml:space="preserve"> e.g., number of laughter occurrences for female and male subjects, average and variance of laughter length for female and male subjects, etc. </w:t>
      </w:r>
    </w:p>
    <w:p w14:paraId="7D73863E" w14:textId="77777777" w:rsidR="00094136" w:rsidRDefault="00094136" w:rsidP="00094136">
      <w:pPr>
        <w:pStyle w:val="Default"/>
        <w:spacing w:after="41"/>
        <w:rPr>
          <w:sz w:val="23"/>
          <w:szCs w:val="23"/>
        </w:rPr>
      </w:pPr>
    </w:p>
    <w:p w14:paraId="53F1F773" w14:textId="77777777" w:rsidR="00094136" w:rsidRDefault="00094136" w:rsidP="00094136">
      <w:pPr>
        <w:pStyle w:val="Default"/>
        <w:spacing w:after="41"/>
        <w:rPr>
          <w:sz w:val="23"/>
          <w:szCs w:val="23"/>
        </w:rPr>
      </w:pPr>
      <w:r>
        <w:rPr>
          <w:sz w:val="23"/>
          <w:szCs w:val="23"/>
        </w:rPr>
        <w:t xml:space="preserve">Description of the approach: e.g., which test? What are the parameters (degrees of freedom, expectations, etc.) and what is the motivation behind every choice (why a certain test? Why a certain value of the parameters?). </w:t>
      </w:r>
    </w:p>
    <w:p w14:paraId="04AEEB98" w14:textId="77777777" w:rsidR="00094136" w:rsidRDefault="00094136" w:rsidP="00094136">
      <w:pPr>
        <w:pStyle w:val="Default"/>
        <w:spacing w:after="41"/>
        <w:rPr>
          <w:sz w:val="23"/>
          <w:szCs w:val="23"/>
        </w:rPr>
      </w:pPr>
    </w:p>
    <w:p w14:paraId="4590E083" w14:textId="77777777" w:rsidR="00094136" w:rsidRDefault="00094136" w:rsidP="00094136">
      <w:pPr>
        <w:pStyle w:val="Default"/>
        <w:spacing w:after="41"/>
        <w:rPr>
          <w:sz w:val="23"/>
          <w:szCs w:val="23"/>
        </w:rPr>
      </w:pPr>
      <w:r>
        <w:rPr>
          <w:sz w:val="23"/>
          <w:szCs w:val="23"/>
        </w:rPr>
        <w:t>Results of the hypothesis testing: (can the null hypothesis be rejected? What is the confidence level? Etc.)</w:t>
      </w:r>
    </w:p>
    <w:p w14:paraId="6201E791" w14:textId="77777777" w:rsidR="00094136" w:rsidRDefault="00094136" w:rsidP="00094136">
      <w:pPr>
        <w:pStyle w:val="Default"/>
        <w:spacing w:after="41"/>
        <w:rPr>
          <w:sz w:val="23"/>
          <w:szCs w:val="23"/>
        </w:rPr>
      </w:pPr>
    </w:p>
    <w:p w14:paraId="7E1D87AE" w14:textId="77777777" w:rsidR="00094136" w:rsidRDefault="00094136" w:rsidP="00094136">
      <w:pPr>
        <w:pStyle w:val="Default"/>
        <w:spacing w:after="41"/>
        <w:rPr>
          <w:sz w:val="23"/>
          <w:szCs w:val="23"/>
        </w:rPr>
      </w:pPr>
      <w:r>
        <w:rPr>
          <w:sz w:val="23"/>
          <w:szCs w:val="23"/>
        </w:rPr>
        <w:t>Explanation of the results: (e.g., in case the test shows that the number of laughter events is higher for female subjects to a statistically significant extent, you should mention that your conclusion is that female subjects tend to laugh more than male ones)</w:t>
      </w:r>
    </w:p>
    <w:p w14:paraId="56806776" w14:textId="4DEB0E87" w:rsidR="009665FC" w:rsidRDefault="009665FC" w:rsidP="00661B9F">
      <w:pPr>
        <w:pStyle w:val="Default"/>
        <w:spacing w:after="46"/>
        <w:rPr>
          <w:b/>
          <w:bCs/>
        </w:rPr>
      </w:pPr>
    </w:p>
    <w:p w14:paraId="4D9935AC" w14:textId="09ACDF27" w:rsidR="00094136" w:rsidRDefault="00094136" w:rsidP="00661B9F">
      <w:pPr>
        <w:pStyle w:val="Default"/>
        <w:spacing w:after="46"/>
        <w:rPr>
          <w:b/>
          <w:bCs/>
        </w:rPr>
      </w:pPr>
    </w:p>
    <w:p w14:paraId="47F9A293" w14:textId="4EDEBF36" w:rsidR="00094136" w:rsidRDefault="00094136" w:rsidP="00661B9F">
      <w:pPr>
        <w:pStyle w:val="Default"/>
        <w:spacing w:after="46"/>
        <w:rPr>
          <w:b/>
          <w:bCs/>
        </w:rPr>
      </w:pPr>
    </w:p>
    <w:p w14:paraId="525A6457" w14:textId="70C842C2" w:rsidR="00094136" w:rsidRDefault="00094136" w:rsidP="00661B9F">
      <w:pPr>
        <w:pStyle w:val="Default"/>
        <w:spacing w:after="46"/>
        <w:rPr>
          <w:b/>
          <w:bCs/>
        </w:rPr>
      </w:pPr>
    </w:p>
    <w:p w14:paraId="4DB5EE8F" w14:textId="578DB4F2" w:rsidR="00094136" w:rsidRDefault="00094136" w:rsidP="00661B9F">
      <w:pPr>
        <w:pStyle w:val="Default"/>
        <w:spacing w:after="46"/>
        <w:rPr>
          <w:b/>
          <w:bCs/>
        </w:rPr>
      </w:pPr>
    </w:p>
    <w:p w14:paraId="72638F50" w14:textId="707DE360" w:rsidR="00094136" w:rsidRDefault="00094136" w:rsidP="00661B9F">
      <w:pPr>
        <w:pStyle w:val="Default"/>
        <w:spacing w:after="46"/>
        <w:rPr>
          <w:b/>
          <w:bCs/>
        </w:rPr>
      </w:pPr>
    </w:p>
    <w:p w14:paraId="2888C8B2" w14:textId="22882105" w:rsidR="00094136" w:rsidRDefault="00094136" w:rsidP="00661B9F">
      <w:pPr>
        <w:pStyle w:val="Default"/>
        <w:spacing w:after="46"/>
        <w:rPr>
          <w:b/>
          <w:bCs/>
        </w:rPr>
      </w:pPr>
    </w:p>
    <w:p w14:paraId="5B6773D0" w14:textId="2AD2D8D7" w:rsidR="00094136" w:rsidRDefault="00094136" w:rsidP="00661B9F">
      <w:pPr>
        <w:pStyle w:val="Default"/>
        <w:spacing w:after="46"/>
        <w:rPr>
          <w:b/>
          <w:bCs/>
        </w:rPr>
      </w:pPr>
    </w:p>
    <w:p w14:paraId="75D5879E" w14:textId="1BC0BE99" w:rsidR="00094136" w:rsidRDefault="00094136" w:rsidP="00661B9F">
      <w:pPr>
        <w:pStyle w:val="Default"/>
        <w:spacing w:after="46"/>
        <w:rPr>
          <w:b/>
          <w:bCs/>
        </w:rPr>
      </w:pPr>
    </w:p>
    <w:p w14:paraId="4C5CB358" w14:textId="1B5926EA" w:rsidR="00094136" w:rsidRDefault="00094136" w:rsidP="00661B9F">
      <w:pPr>
        <w:pStyle w:val="Default"/>
        <w:spacing w:after="46"/>
        <w:rPr>
          <w:b/>
          <w:bCs/>
        </w:rPr>
      </w:pPr>
    </w:p>
    <w:p w14:paraId="4636A0B8" w14:textId="38C09826" w:rsidR="00094136" w:rsidRDefault="00094136" w:rsidP="00661B9F">
      <w:pPr>
        <w:pStyle w:val="Default"/>
        <w:spacing w:after="46"/>
        <w:rPr>
          <w:b/>
          <w:bCs/>
        </w:rPr>
      </w:pPr>
    </w:p>
    <w:p w14:paraId="4F99B375" w14:textId="56867E8C" w:rsidR="00094136" w:rsidRDefault="00094136" w:rsidP="00661B9F">
      <w:pPr>
        <w:pStyle w:val="Default"/>
        <w:spacing w:after="46"/>
        <w:rPr>
          <w:b/>
          <w:bCs/>
        </w:rPr>
      </w:pPr>
    </w:p>
    <w:p w14:paraId="00B1A20C" w14:textId="39A24A07" w:rsidR="00094136" w:rsidRDefault="00094136" w:rsidP="00661B9F">
      <w:pPr>
        <w:pStyle w:val="Default"/>
        <w:spacing w:after="46"/>
        <w:rPr>
          <w:b/>
          <w:bCs/>
        </w:rPr>
      </w:pPr>
    </w:p>
    <w:p w14:paraId="21FEB3B5" w14:textId="4340D86E" w:rsidR="00094136" w:rsidRDefault="00094136" w:rsidP="00661B9F">
      <w:pPr>
        <w:pStyle w:val="Default"/>
        <w:spacing w:after="46"/>
        <w:rPr>
          <w:b/>
          <w:bCs/>
        </w:rPr>
      </w:pPr>
    </w:p>
    <w:p w14:paraId="29BBDE36" w14:textId="274886D3" w:rsidR="00094136" w:rsidRDefault="00094136" w:rsidP="00661B9F">
      <w:pPr>
        <w:pStyle w:val="Default"/>
        <w:spacing w:after="46"/>
        <w:rPr>
          <w:b/>
          <w:bCs/>
        </w:rPr>
      </w:pPr>
    </w:p>
    <w:p w14:paraId="246911E3" w14:textId="33AA754E" w:rsidR="00094136" w:rsidRDefault="00094136" w:rsidP="00661B9F">
      <w:pPr>
        <w:pStyle w:val="Default"/>
        <w:spacing w:after="46"/>
        <w:rPr>
          <w:b/>
          <w:bCs/>
        </w:rPr>
      </w:pPr>
    </w:p>
    <w:p w14:paraId="2D630016" w14:textId="4A072229" w:rsidR="006631BD" w:rsidRDefault="006631BD" w:rsidP="00661B9F">
      <w:pPr>
        <w:pStyle w:val="Default"/>
        <w:spacing w:after="46"/>
        <w:rPr>
          <w:b/>
          <w:bCs/>
        </w:rPr>
      </w:pPr>
    </w:p>
    <w:p w14:paraId="0EB65464" w14:textId="03D03D79" w:rsidR="006631BD" w:rsidRDefault="006631BD" w:rsidP="00661B9F">
      <w:pPr>
        <w:pStyle w:val="Default"/>
        <w:spacing w:after="46"/>
        <w:rPr>
          <w:b/>
          <w:bCs/>
        </w:rPr>
      </w:pPr>
    </w:p>
    <w:p w14:paraId="66D306D3" w14:textId="77777777" w:rsidR="006631BD" w:rsidRDefault="006631BD" w:rsidP="00661B9F">
      <w:pPr>
        <w:pStyle w:val="Default"/>
        <w:spacing w:after="46"/>
        <w:rPr>
          <w:b/>
          <w:bCs/>
        </w:rPr>
      </w:pPr>
    </w:p>
    <w:p w14:paraId="10E30F0B" w14:textId="77777777" w:rsidR="009665FC" w:rsidRDefault="009665FC" w:rsidP="00661B9F">
      <w:pPr>
        <w:pStyle w:val="Default"/>
        <w:spacing w:after="46"/>
        <w:rPr>
          <w:b/>
          <w:bCs/>
        </w:rPr>
      </w:pPr>
    </w:p>
    <w:p w14:paraId="296BA706" w14:textId="37E6A8C9" w:rsidR="009665FC" w:rsidRDefault="009665FC" w:rsidP="00661B9F">
      <w:pPr>
        <w:pStyle w:val="Default"/>
        <w:spacing w:after="46"/>
        <w:rPr>
          <w:b/>
          <w:bCs/>
        </w:rPr>
      </w:pPr>
    </w:p>
    <w:p w14:paraId="26E5EDAE" w14:textId="77777777" w:rsidR="00370E45" w:rsidRDefault="00370E45" w:rsidP="00661B9F">
      <w:pPr>
        <w:pStyle w:val="Default"/>
        <w:spacing w:after="46"/>
        <w:rPr>
          <w:b/>
          <w:bCs/>
        </w:rPr>
      </w:pPr>
    </w:p>
    <w:p w14:paraId="0E1921A3" w14:textId="77777777" w:rsidR="009665FC" w:rsidRDefault="009665FC" w:rsidP="00661B9F">
      <w:pPr>
        <w:pStyle w:val="Default"/>
        <w:spacing w:after="46"/>
        <w:rPr>
          <w:b/>
          <w:bCs/>
        </w:rPr>
      </w:pPr>
    </w:p>
    <w:p w14:paraId="614794D2" w14:textId="21F34E8C" w:rsidR="00661B9F" w:rsidRPr="009665FC" w:rsidRDefault="00661B9F" w:rsidP="00661B9F">
      <w:pPr>
        <w:pStyle w:val="Default"/>
        <w:spacing w:after="46"/>
        <w:rPr>
          <w:b/>
          <w:bCs/>
        </w:rPr>
      </w:pPr>
      <w:r w:rsidRPr="009665FC">
        <w:rPr>
          <w:b/>
          <w:bCs/>
        </w:rPr>
        <w:t xml:space="preserve">Q4. </w:t>
      </w:r>
      <w:r w:rsidRPr="009665FC">
        <w:rPr>
          <w:b/>
          <w:bCs/>
        </w:rPr>
        <w:t xml:space="preserve">Are laughter events longer for callers? </w:t>
      </w:r>
    </w:p>
    <w:p w14:paraId="6BA90C90" w14:textId="77777777" w:rsidR="00661B9F" w:rsidRPr="009665FC" w:rsidRDefault="00661B9F" w:rsidP="00661B9F">
      <w:pPr>
        <w:pStyle w:val="Default"/>
        <w:spacing w:after="46"/>
        <w:rPr>
          <w:b/>
          <w:bCs/>
          <w:sz w:val="23"/>
          <w:szCs w:val="23"/>
        </w:rPr>
      </w:pPr>
    </w:p>
    <w:p w14:paraId="6B15FE14" w14:textId="1AB632B4" w:rsidR="00ED25D6" w:rsidRDefault="00ED25D6" w:rsidP="00ED25D6">
      <w:pPr>
        <w:pStyle w:val="Default"/>
        <w:spacing w:after="41"/>
        <w:rPr>
          <w:sz w:val="23"/>
          <w:szCs w:val="23"/>
        </w:rPr>
      </w:pPr>
      <w:r w:rsidRPr="00ED25D6">
        <w:rPr>
          <w:b/>
          <w:bCs/>
          <w:sz w:val="23"/>
          <w:szCs w:val="23"/>
          <w:u w:val="single"/>
        </w:rPr>
        <w:t>Research hypothesis:</w:t>
      </w:r>
      <w:r>
        <w:rPr>
          <w:sz w:val="23"/>
          <w:szCs w:val="23"/>
        </w:rPr>
        <w:t xml:space="preserve"> The </w:t>
      </w:r>
      <w:r w:rsidR="006631BD">
        <w:rPr>
          <w:sz w:val="23"/>
          <w:szCs w:val="23"/>
        </w:rPr>
        <w:t>dura</w:t>
      </w:r>
      <w:r>
        <w:rPr>
          <w:sz w:val="23"/>
          <w:szCs w:val="23"/>
        </w:rPr>
        <w:t>t</w:t>
      </w:r>
      <w:r w:rsidR="006631BD">
        <w:rPr>
          <w:sz w:val="23"/>
          <w:szCs w:val="23"/>
        </w:rPr>
        <w:t>ion</w:t>
      </w:r>
      <w:r>
        <w:rPr>
          <w:sz w:val="23"/>
          <w:szCs w:val="23"/>
        </w:rPr>
        <w:t xml:space="preserve"> of laughter events for </w:t>
      </w:r>
      <w:r w:rsidR="006631BD">
        <w:rPr>
          <w:sz w:val="23"/>
          <w:szCs w:val="23"/>
        </w:rPr>
        <w:t>callers is longe</w:t>
      </w:r>
      <w:r w:rsidR="0008633E">
        <w:rPr>
          <w:sz w:val="23"/>
          <w:szCs w:val="23"/>
        </w:rPr>
        <w:t>r than those of receivers.</w:t>
      </w:r>
    </w:p>
    <w:p w14:paraId="45C14624" w14:textId="77777777" w:rsidR="00ED25D6" w:rsidRPr="00ED25D6" w:rsidRDefault="00ED25D6" w:rsidP="00ED25D6">
      <w:pPr>
        <w:pStyle w:val="Default"/>
        <w:spacing w:after="41"/>
        <w:rPr>
          <w:b/>
          <w:bCs/>
          <w:i/>
          <w:iCs/>
          <w:sz w:val="23"/>
          <w:szCs w:val="23"/>
        </w:rPr>
      </w:pPr>
    </w:p>
    <w:p w14:paraId="54E2D889" w14:textId="651C00A0" w:rsidR="006631BD" w:rsidRDefault="00ED25D6" w:rsidP="006631BD">
      <w:pPr>
        <w:pStyle w:val="Default"/>
        <w:spacing w:after="41"/>
        <w:rPr>
          <w:sz w:val="23"/>
          <w:szCs w:val="23"/>
        </w:rPr>
      </w:pPr>
      <w:r w:rsidRPr="00ED25D6">
        <w:rPr>
          <w:b/>
          <w:bCs/>
          <w:sz w:val="23"/>
          <w:szCs w:val="23"/>
          <w:u w:val="single"/>
        </w:rPr>
        <w:t>Null hypothesis:</w:t>
      </w:r>
      <w:r>
        <w:rPr>
          <w:sz w:val="23"/>
          <w:szCs w:val="23"/>
        </w:rPr>
        <w:t xml:space="preserve"> The </w:t>
      </w:r>
      <w:r w:rsidR="006631BD">
        <w:rPr>
          <w:sz w:val="23"/>
          <w:szCs w:val="23"/>
        </w:rPr>
        <w:t xml:space="preserve">duration of laughter events </w:t>
      </w:r>
      <w:r w:rsidR="006631BD">
        <w:rPr>
          <w:sz w:val="23"/>
          <w:szCs w:val="23"/>
        </w:rPr>
        <w:t>is independent of the role (callers/receivers)</w:t>
      </w:r>
    </w:p>
    <w:p w14:paraId="65024659" w14:textId="77777777" w:rsidR="006631BD" w:rsidRDefault="006631BD" w:rsidP="006631BD">
      <w:pPr>
        <w:pStyle w:val="Default"/>
        <w:spacing w:after="41"/>
        <w:rPr>
          <w:sz w:val="23"/>
          <w:szCs w:val="23"/>
        </w:rPr>
      </w:pPr>
    </w:p>
    <w:p w14:paraId="0950142B" w14:textId="1D99E753" w:rsidR="00094136" w:rsidRDefault="00094136" w:rsidP="00094136">
      <w:pPr>
        <w:pStyle w:val="Default"/>
        <w:spacing w:after="41"/>
        <w:rPr>
          <w:sz w:val="23"/>
          <w:szCs w:val="23"/>
        </w:rPr>
      </w:pPr>
      <w:r>
        <w:rPr>
          <w:sz w:val="23"/>
          <w:szCs w:val="23"/>
        </w:rPr>
        <w:t>Description of the data:</w:t>
      </w:r>
    </w:p>
    <w:p w14:paraId="6022607A" w14:textId="77777777" w:rsidR="00094136" w:rsidRDefault="00094136" w:rsidP="00094136">
      <w:pPr>
        <w:pStyle w:val="Default"/>
        <w:spacing w:after="41"/>
        <w:rPr>
          <w:sz w:val="23"/>
          <w:szCs w:val="23"/>
        </w:rPr>
      </w:pPr>
      <w:r>
        <w:rPr>
          <w:sz w:val="23"/>
          <w:szCs w:val="23"/>
        </w:rPr>
        <w:t xml:space="preserve"> e.g., number of laughter occurrences for female and male subjects, average and variance of laughter length for female and male subjects, etc. </w:t>
      </w:r>
    </w:p>
    <w:p w14:paraId="21DC24A1" w14:textId="77777777" w:rsidR="00094136" w:rsidRDefault="00094136" w:rsidP="00094136">
      <w:pPr>
        <w:pStyle w:val="Default"/>
        <w:spacing w:after="41"/>
        <w:rPr>
          <w:sz w:val="23"/>
          <w:szCs w:val="23"/>
        </w:rPr>
      </w:pPr>
    </w:p>
    <w:p w14:paraId="1575F514" w14:textId="77777777" w:rsidR="00094136" w:rsidRDefault="00094136" w:rsidP="00094136">
      <w:pPr>
        <w:pStyle w:val="Default"/>
        <w:spacing w:after="41"/>
        <w:rPr>
          <w:sz w:val="23"/>
          <w:szCs w:val="23"/>
        </w:rPr>
      </w:pPr>
      <w:r>
        <w:rPr>
          <w:sz w:val="23"/>
          <w:szCs w:val="23"/>
        </w:rPr>
        <w:t xml:space="preserve">Description of the approach: e.g., which test? What are the parameters (degrees of freedom, expectations, etc.) and what is the motivation behind every choice (why a certain test? Why a certain value of the parameters?). </w:t>
      </w:r>
    </w:p>
    <w:p w14:paraId="6947C9C5" w14:textId="77777777" w:rsidR="00094136" w:rsidRDefault="00094136" w:rsidP="00094136">
      <w:pPr>
        <w:pStyle w:val="Default"/>
        <w:spacing w:after="41"/>
        <w:rPr>
          <w:sz w:val="23"/>
          <w:szCs w:val="23"/>
        </w:rPr>
      </w:pPr>
    </w:p>
    <w:p w14:paraId="02146BAD" w14:textId="77777777" w:rsidR="00094136" w:rsidRDefault="00094136" w:rsidP="00094136">
      <w:pPr>
        <w:pStyle w:val="Default"/>
        <w:spacing w:after="41"/>
        <w:rPr>
          <w:sz w:val="23"/>
          <w:szCs w:val="23"/>
        </w:rPr>
      </w:pPr>
      <w:r>
        <w:rPr>
          <w:sz w:val="23"/>
          <w:szCs w:val="23"/>
        </w:rPr>
        <w:t>Results of the hypothesis testing: (can the null hypothesis be rejected? What is the confidence level? Etc.)</w:t>
      </w:r>
    </w:p>
    <w:p w14:paraId="64738EE8" w14:textId="77777777" w:rsidR="00094136" w:rsidRDefault="00094136" w:rsidP="00094136">
      <w:pPr>
        <w:pStyle w:val="Default"/>
        <w:spacing w:after="41"/>
        <w:rPr>
          <w:sz w:val="23"/>
          <w:szCs w:val="23"/>
        </w:rPr>
      </w:pPr>
    </w:p>
    <w:p w14:paraId="403E49ED" w14:textId="77777777" w:rsidR="00094136" w:rsidRDefault="00094136" w:rsidP="00094136">
      <w:pPr>
        <w:pStyle w:val="Default"/>
        <w:spacing w:after="41"/>
        <w:rPr>
          <w:sz w:val="23"/>
          <w:szCs w:val="23"/>
        </w:rPr>
      </w:pPr>
      <w:r>
        <w:rPr>
          <w:sz w:val="23"/>
          <w:szCs w:val="23"/>
        </w:rPr>
        <w:t>Explanation of the results: (e.g., in case the test shows that the number of laughter events is higher for female subjects to a statistically significant extent, you should mention that your conclusion is that female subjects tend to laugh more than male ones)</w:t>
      </w:r>
    </w:p>
    <w:p w14:paraId="13CE3F11" w14:textId="77777777" w:rsidR="00661B9F" w:rsidRPr="00661B9F" w:rsidRDefault="00661B9F" w:rsidP="007501E5">
      <w:pPr>
        <w:ind w:firstLine="0"/>
        <w:rPr>
          <w:b/>
          <w:bCs/>
        </w:rPr>
      </w:pPr>
    </w:p>
    <w:sdt>
      <w:sdtPr>
        <w:rPr>
          <w:rFonts w:asciiTheme="minorHAnsi" w:eastAsiaTheme="minorEastAsia" w:hAnsiTheme="minorHAnsi" w:cstheme="minorBidi"/>
        </w:rPr>
        <w:id w:val="62297111"/>
        <w:docPartObj>
          <w:docPartGallery w:val="Bibliographies"/>
          <w:docPartUnique/>
        </w:docPartObj>
      </w:sdtPr>
      <w:sdtEndPr/>
      <w:sdtContent>
        <w:p w14:paraId="0E58F722" w14:textId="554A32A6" w:rsidR="0008633E" w:rsidRDefault="0008633E">
          <w:pPr>
            <w:pStyle w:val="SectionTitle"/>
            <w:rPr>
              <w:rFonts w:asciiTheme="minorHAnsi" w:eastAsiaTheme="minorEastAsia" w:hAnsiTheme="minorHAnsi" w:cstheme="minorBidi"/>
            </w:rPr>
          </w:pPr>
          <w:r>
            <w:rPr>
              <w:rFonts w:asciiTheme="minorHAnsi" w:eastAsiaTheme="minorEastAsia" w:hAnsiTheme="minorHAnsi" w:cstheme="minorBidi"/>
            </w:rPr>
            <w:t>Appendix</w:t>
          </w:r>
        </w:p>
        <w:p w14:paraId="7A178E48" w14:textId="51358C6C" w:rsidR="00E81978" w:rsidRDefault="005D3A03">
          <w:pPr>
            <w:pStyle w:val="SectionTitle"/>
          </w:pPr>
          <w:r>
            <w:lastRenderedPageBreak/>
            <w:t>References</w:t>
          </w:r>
        </w:p>
      </w:sdtContent>
    </w:sdt>
    <w:p w14:paraId="7B99D11C" w14:textId="1A7BFD42" w:rsidR="00E81978" w:rsidRPr="00527A23" w:rsidRDefault="00527A23" w:rsidP="00527A23">
      <w:pPr>
        <w:pStyle w:val="NoSpacing"/>
        <w:numPr>
          <w:ilvl w:val="0"/>
          <w:numId w:val="22"/>
        </w:numPr>
        <w:rPr>
          <w:rStyle w:val="instancename"/>
          <w:rFonts w:asciiTheme="majorHAnsi" w:hAnsiTheme="majorHAnsi" w:cstheme="majorHAnsi"/>
        </w:rPr>
      </w:pPr>
      <w:r w:rsidRPr="00527A23">
        <w:rPr>
          <w:rStyle w:val="instancename"/>
          <w:rFonts w:asciiTheme="majorHAnsi" w:hAnsiTheme="majorHAnsi" w:cstheme="majorHAnsi"/>
          <w:sz w:val="22"/>
          <w:szCs w:val="22"/>
          <w:shd w:val="clear" w:color="auto" w:fill="FFFFFF"/>
        </w:rPr>
        <w:t>D.C.Howell, “Statistical Methods for Psychology”, Cengage Learning, 2009</w:t>
      </w:r>
    </w:p>
    <w:p w14:paraId="21AF9CED" w14:textId="32E76426" w:rsidR="00527A23" w:rsidRPr="00527A23" w:rsidRDefault="00527A23" w:rsidP="00527A23">
      <w:pPr>
        <w:pStyle w:val="NoSpacing"/>
        <w:numPr>
          <w:ilvl w:val="0"/>
          <w:numId w:val="22"/>
        </w:numPr>
        <w:rPr>
          <w:rFonts w:asciiTheme="majorHAnsi" w:hAnsiTheme="majorHAnsi" w:cstheme="majorHAnsi"/>
        </w:rPr>
      </w:pPr>
      <w:r w:rsidRPr="00527A23">
        <w:rPr>
          <w:rStyle w:val="instancename"/>
          <w:rFonts w:asciiTheme="majorHAnsi" w:hAnsiTheme="majorHAnsi" w:cstheme="majorHAnsi"/>
          <w:sz w:val="22"/>
          <w:szCs w:val="22"/>
          <w:shd w:val="clear" w:color="auto" w:fill="FFFFFF"/>
        </w:rPr>
        <w:t>F.Camastra and A.Vinciarelli, “Machine Learning for Audio, Image and Video Processing”, Springer Verlag, F.Camastra and A.Vinciarelli, “Machine Learning for Audio, Image and Video Processing”, Springer Verlag, 2008.</w:t>
      </w:r>
    </w:p>
    <w:p w14:paraId="5FBCE08F" w14:textId="1DA48C14" w:rsidR="00527A23" w:rsidRPr="00527A23" w:rsidRDefault="00527A23" w:rsidP="00527A23">
      <w:pPr>
        <w:pStyle w:val="NoSpacing"/>
        <w:numPr>
          <w:ilvl w:val="0"/>
          <w:numId w:val="22"/>
        </w:numPr>
        <w:rPr>
          <w:rFonts w:asciiTheme="majorHAnsi" w:hAnsiTheme="majorHAnsi" w:cstheme="majorHAnsi"/>
        </w:rPr>
      </w:pPr>
      <w:hyperlink r:id="rId9" w:history="1">
        <w:r w:rsidRPr="00527A23">
          <w:rPr>
            <w:rStyle w:val="instancename"/>
            <w:rFonts w:asciiTheme="majorHAnsi" w:hAnsiTheme="majorHAnsi" w:cstheme="majorHAnsi"/>
            <w:sz w:val="22"/>
            <w:szCs w:val="22"/>
            <w:shd w:val="clear" w:color="auto" w:fill="FFFFFF"/>
          </w:rPr>
          <w:t>A.Vinciarelli, P.Chatziioannou &amp; A.Esposito, “When the Words are not Everything: The Use of Laughter, Fillers, Back-Channel, Silence and Overlapping Speech in Phone Calls”, Frontiers in ICT, 2:4, 2015</w:t>
        </w:r>
      </w:hyperlink>
    </w:p>
    <w:sectPr w:rsidR="00527A23" w:rsidRPr="00527A23">
      <w:headerReference w:type="default" r:id="rId10"/>
      <w:footnotePr>
        <w:pos w:val="beneathText"/>
      </w:footnotePr>
      <w:pgSz w:w="12240" w:h="15840"/>
      <w:pgMar w:top="1440" w:right="1440" w:bottom="1440" w:left="1440" w:header="720" w:footer="720" w:gutter="0"/>
      <w:cols w:space="720"/>
      <w:titlePg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E9C821" w14:textId="77777777" w:rsidR="00726BC2" w:rsidRDefault="00726BC2">
      <w:pPr>
        <w:spacing w:line="240" w:lineRule="auto"/>
      </w:pPr>
      <w:r>
        <w:separator/>
      </w:r>
    </w:p>
    <w:p w14:paraId="50AF546F" w14:textId="77777777" w:rsidR="00726BC2" w:rsidRDefault="00726BC2"/>
  </w:endnote>
  <w:endnote w:type="continuationSeparator" w:id="0">
    <w:p w14:paraId="4A06B224" w14:textId="77777777" w:rsidR="00726BC2" w:rsidRDefault="00726BC2">
      <w:pPr>
        <w:spacing w:line="240" w:lineRule="auto"/>
      </w:pPr>
      <w:r>
        <w:continuationSeparator/>
      </w:r>
    </w:p>
    <w:p w14:paraId="7DECD9EE" w14:textId="77777777" w:rsidR="00726BC2" w:rsidRDefault="00726BC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NewRomanPS-Bold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5503E4" w14:textId="77777777" w:rsidR="00726BC2" w:rsidRDefault="00726BC2">
      <w:pPr>
        <w:spacing w:line="240" w:lineRule="auto"/>
      </w:pPr>
      <w:r>
        <w:separator/>
      </w:r>
    </w:p>
    <w:p w14:paraId="5183330B" w14:textId="77777777" w:rsidR="00726BC2" w:rsidRDefault="00726BC2"/>
  </w:footnote>
  <w:footnote w:type="continuationSeparator" w:id="0">
    <w:p w14:paraId="02989307" w14:textId="77777777" w:rsidR="00726BC2" w:rsidRDefault="00726BC2">
      <w:pPr>
        <w:spacing w:line="240" w:lineRule="auto"/>
      </w:pPr>
      <w:r>
        <w:continuationSeparator/>
      </w:r>
    </w:p>
    <w:p w14:paraId="324D1D34" w14:textId="77777777" w:rsidR="00726BC2" w:rsidRDefault="00726BC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E43E62" w14:textId="328B680F" w:rsidR="00E81978" w:rsidRDefault="00726BC2">
    <w:pPr>
      <w:pStyle w:val="Header"/>
    </w:pPr>
    <w:sdt>
      <w:sdtPr>
        <w:alias w:val="Running head"/>
        <w:tag w:val=""/>
        <w:id w:val="12739865"/>
        <w:placeholder>
          <w:docPart w:val="9642E60580444E44955A20DA5F40CAB7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/>
      <w:sdtContent>
        <w:r w:rsidR="00945F6E" w:rsidRPr="00945F6E">
          <w:t>Assessed Exercise Part I - Repor</w:t>
        </w:r>
        <w:r w:rsidR="00945F6E">
          <w:t>t</w:t>
        </w:r>
      </w:sdtContent>
    </w:sdt>
    <w:r w:rsidR="005D3A03">
      <w:rPr>
        <w:rStyle w:val="Strong"/>
      </w:rPr>
      <w:ptab w:relativeTo="margin" w:alignment="right" w:leader="none"/>
    </w:r>
    <w:r w:rsidR="005D3A03">
      <w:rPr>
        <w:rStyle w:val="Strong"/>
      </w:rPr>
      <w:fldChar w:fldCharType="begin"/>
    </w:r>
    <w:r w:rsidR="005D3A03">
      <w:rPr>
        <w:rStyle w:val="Strong"/>
      </w:rPr>
      <w:instrText xml:space="preserve"> PAGE   \* MERGEFORMAT </w:instrText>
    </w:r>
    <w:r w:rsidR="005D3A03">
      <w:rPr>
        <w:rStyle w:val="Strong"/>
      </w:rPr>
      <w:fldChar w:fldCharType="separate"/>
    </w:r>
    <w:r w:rsidR="000D3F41">
      <w:rPr>
        <w:rStyle w:val="Strong"/>
        <w:noProof/>
      </w:rPr>
      <w:t>8</w:t>
    </w:r>
    <w:r w:rsidR="005D3A03">
      <w:rPr>
        <w:rStyle w:val="Strong"/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7702E0"/>
    <w:multiLevelType w:val="hybridMultilevel"/>
    <w:tmpl w:val="2B0C6B9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E7E925E6"/>
    <w:multiLevelType w:val="hybridMultilevel"/>
    <w:tmpl w:val="8F7D2F69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3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4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5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7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8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1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2" w15:restartNumberingAfterBreak="0">
    <w:nsid w:val="03EEADCF"/>
    <w:multiLevelType w:val="hybridMultilevel"/>
    <w:tmpl w:val="6813B47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 w15:restartNumberingAfterBreak="0">
    <w:nsid w:val="2188040A"/>
    <w:multiLevelType w:val="hybridMultilevel"/>
    <w:tmpl w:val="FE7EDA16"/>
    <w:lvl w:ilvl="0" w:tplc="E2E0324C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DD01E0"/>
    <w:multiLevelType w:val="hybridMultilevel"/>
    <w:tmpl w:val="3AD0AFE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9101D01"/>
    <w:multiLevelType w:val="hybridMultilevel"/>
    <w:tmpl w:val="F552F1C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A5A1099"/>
    <w:multiLevelType w:val="multilevel"/>
    <w:tmpl w:val="4268E1E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54B27D0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6D702056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727374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72E91165"/>
    <w:multiLevelType w:val="hybridMultilevel"/>
    <w:tmpl w:val="D2597D8D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11"/>
  </w:num>
  <w:num w:numId="2">
    <w:abstractNumId w:val="9"/>
  </w:num>
  <w:num w:numId="3">
    <w:abstractNumId w:val="8"/>
  </w:num>
  <w:num w:numId="4">
    <w:abstractNumId w:val="7"/>
  </w:num>
  <w:num w:numId="5">
    <w:abstractNumId w:val="6"/>
  </w:num>
  <w:num w:numId="6">
    <w:abstractNumId w:val="10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1"/>
    <w:lvlOverride w:ilvl="0">
      <w:startOverride w:val="1"/>
    </w:lvlOverride>
  </w:num>
  <w:num w:numId="12">
    <w:abstractNumId w:val="19"/>
  </w:num>
  <w:num w:numId="13">
    <w:abstractNumId w:val="17"/>
  </w:num>
  <w:num w:numId="14">
    <w:abstractNumId w:val="16"/>
  </w:num>
  <w:num w:numId="15">
    <w:abstractNumId w:val="18"/>
  </w:num>
  <w:num w:numId="16">
    <w:abstractNumId w:val="0"/>
  </w:num>
  <w:num w:numId="17">
    <w:abstractNumId w:val="12"/>
  </w:num>
  <w:num w:numId="18">
    <w:abstractNumId w:val="1"/>
  </w:num>
  <w:num w:numId="19">
    <w:abstractNumId w:val="20"/>
  </w:num>
  <w:num w:numId="20">
    <w:abstractNumId w:val="15"/>
  </w:num>
  <w:num w:numId="21">
    <w:abstractNumId w:val="14"/>
  </w:num>
  <w:num w:numId="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ttachedTemplate r:id="rId1"/>
  <w:defaultTabStop w:val="720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F6E"/>
    <w:rsid w:val="0008633E"/>
    <w:rsid w:val="00094136"/>
    <w:rsid w:val="000D3F41"/>
    <w:rsid w:val="002953FC"/>
    <w:rsid w:val="00355DCA"/>
    <w:rsid w:val="0036728C"/>
    <w:rsid w:val="00370E45"/>
    <w:rsid w:val="003A5014"/>
    <w:rsid w:val="00527A23"/>
    <w:rsid w:val="00551A02"/>
    <w:rsid w:val="005534FA"/>
    <w:rsid w:val="005D3A03"/>
    <w:rsid w:val="00661B9F"/>
    <w:rsid w:val="006631BD"/>
    <w:rsid w:val="00726BC2"/>
    <w:rsid w:val="007501E5"/>
    <w:rsid w:val="008002C0"/>
    <w:rsid w:val="008C5323"/>
    <w:rsid w:val="00945F6E"/>
    <w:rsid w:val="009665FC"/>
    <w:rsid w:val="009A28E0"/>
    <w:rsid w:val="009A6A3B"/>
    <w:rsid w:val="00A351AE"/>
    <w:rsid w:val="00A932D2"/>
    <w:rsid w:val="00B823AA"/>
    <w:rsid w:val="00BA45DB"/>
    <w:rsid w:val="00BF4184"/>
    <w:rsid w:val="00C0601E"/>
    <w:rsid w:val="00C31D30"/>
    <w:rsid w:val="00CD6E39"/>
    <w:rsid w:val="00CF6E91"/>
    <w:rsid w:val="00D85B68"/>
    <w:rsid w:val="00E6004D"/>
    <w:rsid w:val="00E81978"/>
    <w:rsid w:val="00ED25D6"/>
    <w:rsid w:val="00F07046"/>
    <w:rsid w:val="00F379B7"/>
    <w:rsid w:val="00F4042F"/>
    <w:rsid w:val="00F525FA"/>
    <w:rsid w:val="00FF2002"/>
    <w:rsid w:val="00FF3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7CDADA"/>
  <w15:chartTrackingRefBased/>
  <w15:docId w15:val="{BAADCDA9-062F-4002-ADED-F471112CA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3F41"/>
    <w:rPr>
      <w:kern w:val="24"/>
    </w:rPr>
  </w:style>
  <w:style w:type="paragraph" w:styleId="Heading1">
    <w:name w:val="heading 1"/>
    <w:basedOn w:val="Normal"/>
    <w:next w:val="Normal"/>
    <w:link w:val="Heading1Char"/>
    <w:uiPriority w:val="4"/>
    <w:qFormat/>
    <w:rsid w:val="009A6A3B"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rsid w:val="009A6A3B"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rsid w:val="00C31D30"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4"/>
    <w:unhideWhenUsed/>
    <w:qFormat/>
    <w:rsid w:val="00C31D30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4"/>
    <w:unhideWhenUsed/>
    <w:qFormat/>
    <w:rsid w:val="00C31D30"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9A6A3B"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9A6A3B"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9A6A3B"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9A6A3B"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Strong">
    <w:name w:val="Strong"/>
    <w:basedOn w:val="DefaultParagraphFont"/>
    <w:uiPriority w:val="22"/>
    <w:unhideWhenUsed/>
    <w:qFormat/>
    <w:rPr>
      <w:b w:val="0"/>
      <w:bCs w:val="0"/>
      <w:caps/>
      <w:smallCaps w:val="0"/>
    </w:rPr>
  </w:style>
  <w:style w:type="character" w:styleId="PlaceholderText">
    <w:name w:val="Placeholder Text"/>
    <w:basedOn w:val="DefaultParagraphFont"/>
    <w:uiPriority w:val="99"/>
    <w:semiHidden/>
    <w:rsid w:val="005D3A03"/>
    <w:rPr>
      <w:color w:val="404040" w:themeColor="text1" w:themeTint="BF"/>
    </w:rPr>
  </w:style>
  <w:style w:type="paragraph" w:styleId="NoSpacing">
    <w:name w:val="No Spacing"/>
    <w:aliases w:val="No Indent"/>
    <w:uiPriority w:val="3"/>
    <w:qFormat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4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2Char">
    <w:name w:val="Heading 2 Char"/>
    <w:basedOn w:val="DefaultParagraphFont"/>
    <w:link w:val="Heading2"/>
    <w:uiPriority w:val="4"/>
    <w:rPr>
      <w:rFonts w:asciiTheme="majorHAnsi" w:eastAsiaTheme="majorEastAsia" w:hAnsiTheme="majorHAnsi" w:cstheme="majorBidi"/>
      <w:b/>
      <w:bCs/>
      <w:kern w:val="24"/>
    </w:rPr>
  </w:style>
  <w:style w:type="paragraph" w:styleId="Title">
    <w:name w:val="Title"/>
    <w:basedOn w:val="Normal"/>
    <w:link w:val="TitleChar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DefaultParagraphFont"/>
    <w:link w:val="Title"/>
    <w:rsid w:val="008C5323"/>
    <w:rPr>
      <w:rFonts w:asciiTheme="majorHAnsi" w:eastAsiaTheme="majorEastAsia" w:hAnsiTheme="majorHAnsi" w:cstheme="majorBidi"/>
      <w:kern w:val="24"/>
    </w:rPr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4"/>
    <w:rsid w:val="00C31D30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4Char">
    <w:name w:val="Heading 4 Char"/>
    <w:basedOn w:val="DefaultParagraphFont"/>
    <w:link w:val="Heading4"/>
    <w:uiPriority w:val="4"/>
    <w:rsid w:val="00C31D30"/>
    <w:rPr>
      <w:rFonts w:asciiTheme="majorHAnsi" w:eastAsiaTheme="majorEastAsia" w:hAnsiTheme="majorHAnsi" w:cstheme="majorBidi"/>
      <w:b/>
      <w:bCs/>
      <w:i/>
      <w:iCs/>
      <w:kern w:val="24"/>
    </w:rPr>
  </w:style>
  <w:style w:type="character" w:customStyle="1" w:styleId="Heading5Char">
    <w:name w:val="Heading 5 Char"/>
    <w:basedOn w:val="DefaultParagraphFont"/>
    <w:link w:val="Heading5"/>
    <w:uiPriority w:val="4"/>
    <w:rsid w:val="00C31D30"/>
    <w:rPr>
      <w:rFonts w:asciiTheme="majorHAnsi" w:eastAsiaTheme="majorEastAsia" w:hAnsiTheme="majorHAnsi" w:cstheme="majorBidi"/>
      <w:i/>
      <w:iCs/>
      <w:kern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002"/>
    <w:rPr>
      <w:rFonts w:ascii="Segoe UI" w:hAnsi="Segoe UI" w:cs="Segoe UI"/>
      <w:kern w:val="24"/>
      <w:sz w:val="22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9A6A3B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 w:firstLine="0"/>
    </w:pPr>
    <w:rPr>
      <w:i/>
      <w:iCs/>
      <w:color w:val="595959" w:themeColor="text1" w:themeTint="A6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FF2002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F2002"/>
    <w:rPr>
      <w:kern w:val="24"/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F2002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F2002"/>
    <w:rPr>
      <w:kern w:val="24"/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F2002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2002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2002"/>
    <w:rPr>
      <w:kern w:val="24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F2002"/>
    <w:rPr>
      <w:rFonts w:ascii="Segoe UI" w:hAnsi="Segoe UI" w:cs="Segoe UI"/>
      <w:kern w:val="24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F2002"/>
    <w:pPr>
      <w:spacing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F2002"/>
    <w:rPr>
      <w:kern w:val="24"/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FF2002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styleId="Footer">
    <w:name w:val="footer"/>
    <w:basedOn w:val="Normal"/>
    <w:link w:val="FooterChar"/>
    <w:uiPriority w:val="99"/>
    <w:unhideWhenUsed/>
    <w:rsid w:val="008002C0"/>
    <w:pPr>
      <w:spacing w:line="240" w:lineRule="auto"/>
      <w:ind w:firstLine="0"/>
    </w:pPr>
  </w:style>
  <w:style w:type="character" w:customStyle="1" w:styleId="FooterChar">
    <w:name w:val="Footer Char"/>
    <w:basedOn w:val="DefaultParagraphFont"/>
    <w:link w:val="Footer"/>
    <w:uiPriority w:val="99"/>
    <w:rsid w:val="008002C0"/>
    <w:rPr>
      <w:kern w:val="24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002"/>
    <w:rPr>
      <w:rFonts w:asciiTheme="majorHAnsi" w:eastAsiaTheme="majorEastAsia" w:hAnsiTheme="majorHAnsi" w:cstheme="majorBidi"/>
      <w:color w:val="272727" w:themeColor="text1" w:themeTint="D8"/>
      <w:kern w:val="24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002"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2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D3A03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D3A03"/>
    <w:rPr>
      <w:i/>
      <w:iCs/>
      <w:color w:val="404040" w:themeColor="text1" w:themeTint="BF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FF200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F2002"/>
    <w:rPr>
      <w:rFonts w:ascii="Consolas" w:hAnsi="Consolas" w:cs="Consolas"/>
      <w:kern w:val="24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5"/>
    <w:unhideWhenUsed/>
    <w:qFormat/>
    <w:rPr>
      <w:vertAlign w:val="superscript"/>
    </w:rPr>
  </w:style>
  <w:style w:type="table" w:customStyle="1" w:styleId="APAReport">
    <w:name w:val="APA Report"/>
    <w:basedOn w:val="TableNormal"/>
    <w:uiPriority w:val="99"/>
    <w:rsid w:val="00BF4184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asciiTheme="majorHAnsi" w:hAnsiTheme="majorHAnsi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39"/>
    <w:qFormat/>
    <w:pPr>
      <w:spacing w:before="240"/>
      <w:ind w:firstLine="0"/>
      <w:contextualSpacing/>
    </w:pPr>
  </w:style>
  <w:style w:type="table" w:styleId="PlainTable1">
    <w:name w:val="Plain Table 1"/>
    <w:basedOn w:val="TableNormal"/>
    <w:uiPriority w:val="41"/>
    <w:rsid w:val="00E6004D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F2002"/>
    <w:rPr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FF2002"/>
    <w:pPr>
      <w:spacing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F2002"/>
    <w:rPr>
      <w:kern w:val="24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5D3A03"/>
    <w:rPr>
      <w:i/>
      <w:iCs/>
      <w:color w:val="373737" w:themeColor="accent1" w:themeShade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A45DB"/>
    <w:rPr>
      <w:b/>
      <w:bCs/>
      <w:caps w:val="0"/>
      <w:smallCaps/>
      <w:color w:val="595959" w:themeColor="text1" w:themeTint="A6"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A6A3B"/>
    <w:pPr>
      <w:spacing w:before="240"/>
      <w:ind w:firstLine="720"/>
      <w:jc w:val="left"/>
      <w:outlineLvl w:val="9"/>
    </w:pPr>
    <w:rPr>
      <w:bCs w:val="0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9A6A3B"/>
    <w:rPr>
      <w:color w:val="595959" w:themeColor="text1" w:themeTint="A6"/>
      <w:u w:val="single"/>
    </w:rPr>
  </w:style>
  <w:style w:type="paragraph" w:customStyle="1" w:styleId="Title2">
    <w:name w:val="Title 2"/>
    <w:basedOn w:val="Normal"/>
    <w:uiPriority w:val="1"/>
    <w:qFormat/>
    <w:rsid w:val="00B823AA"/>
    <w:pPr>
      <w:ind w:firstLine="0"/>
      <w:jc w:val="center"/>
    </w:pPr>
  </w:style>
  <w:style w:type="paragraph" w:customStyle="1" w:styleId="Default">
    <w:name w:val="Default"/>
    <w:rsid w:val="007501E5"/>
    <w:pPr>
      <w:autoSpaceDE w:val="0"/>
      <w:autoSpaceDN w:val="0"/>
      <w:adjustRightInd w:val="0"/>
      <w:spacing w:line="240" w:lineRule="auto"/>
      <w:ind w:firstLine="0"/>
    </w:pPr>
    <w:rPr>
      <w:rFonts w:ascii="Times New Roman" w:hAnsi="Times New Roman" w:cs="Times New Roman"/>
      <w:color w:val="000000"/>
      <w:lang w:val="en-IN"/>
    </w:rPr>
  </w:style>
  <w:style w:type="character" w:customStyle="1" w:styleId="instancename">
    <w:name w:val="instancename"/>
    <w:basedOn w:val="DefaultParagraphFont"/>
    <w:rsid w:val="00527A23"/>
  </w:style>
  <w:style w:type="character" w:customStyle="1" w:styleId="accesshide">
    <w:name w:val="accesshide"/>
    <w:basedOn w:val="DefaultParagraphFont"/>
    <w:rsid w:val="00527A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https://moodle.gla.ac.uk/mod/resource/view.php?id=2576040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rth\AppData\Local\Microsoft\Office\16.0\DTS\en-US%7b52A057E5-3501-4B09-ABD4-0A94CC6257EF%7d\%7b83417496-E243-46AF-9EA8-2AF7B2AF1D1A%7dtf03982351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642E60580444E44955A20DA5F40CA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39255E-32D1-44A8-B24A-4AD5589DDD49}"/>
      </w:docPartPr>
      <w:docPartBody>
        <w:p w:rsidR="00DD654A" w:rsidRDefault="000E6CD5">
          <w:pPr>
            <w:pStyle w:val="9642E60580444E44955A20DA5F40CAB7"/>
          </w:pPr>
          <w:r w:rsidRPr="005D3A03">
            <w:t>Figures title: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NewRomanPS-Bold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CD5"/>
    <w:rsid w:val="000E6CD5"/>
    <w:rsid w:val="0071541E"/>
    <w:rsid w:val="00DD6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paragraph" w:customStyle="1" w:styleId="41EEB1663DED401E90062CA603375B59">
    <w:name w:val="41EEB1663DED401E90062CA603375B59"/>
  </w:style>
  <w:style w:type="paragraph" w:customStyle="1" w:styleId="54A37F5C0793491C9C3CEED5A8DBC786">
    <w:name w:val="54A37F5C0793491C9C3CEED5A8DBC786"/>
  </w:style>
  <w:style w:type="paragraph" w:customStyle="1" w:styleId="D4FFD4BD74E74DB98014F70FBC3110E4">
    <w:name w:val="D4FFD4BD74E74DB98014F70FBC3110E4"/>
  </w:style>
  <w:style w:type="paragraph" w:customStyle="1" w:styleId="8325CF2CA98B421FAB70D20FB952CEE8">
    <w:name w:val="8325CF2CA98B421FAB70D20FB952CEE8"/>
  </w:style>
  <w:style w:type="paragraph" w:customStyle="1" w:styleId="9197DE6669604EA98C38BDC09341A6EC">
    <w:name w:val="9197DE6669604EA98C38BDC09341A6EC"/>
  </w:style>
  <w:style w:type="paragraph" w:customStyle="1" w:styleId="6554C6A23E184ED5A2BA52DA61747E50">
    <w:name w:val="6554C6A23E184ED5A2BA52DA61747E50"/>
  </w:style>
  <w:style w:type="paragraph" w:customStyle="1" w:styleId="92C8EFB8F33F46198458ACF7AFF2B05B">
    <w:name w:val="92C8EFB8F33F46198458ACF7AFF2B05B"/>
  </w:style>
  <w:style w:type="paragraph" w:customStyle="1" w:styleId="0156DFF42D3F4600BF0493DC103BC855">
    <w:name w:val="0156DFF42D3F4600BF0493DC103BC855"/>
  </w:style>
  <w:style w:type="paragraph" w:customStyle="1" w:styleId="2FD1BD6EE4A045139734DF3017429F54">
    <w:name w:val="2FD1BD6EE4A045139734DF3017429F54"/>
  </w:style>
  <w:style w:type="paragraph" w:customStyle="1" w:styleId="AA1BB9DFA2624235B8203AF686A5440E">
    <w:name w:val="AA1BB9DFA2624235B8203AF686A5440E"/>
  </w:style>
  <w:style w:type="paragraph" w:customStyle="1" w:styleId="EF8D85832D4E47D29209701D07780510">
    <w:name w:val="EF8D85832D4E47D29209701D07780510"/>
  </w:style>
  <w:style w:type="paragraph" w:customStyle="1" w:styleId="8B8C4158A3834318B19EF6DA729004E4">
    <w:name w:val="8B8C4158A3834318B19EF6DA729004E4"/>
  </w:style>
  <w:style w:type="paragraph" w:customStyle="1" w:styleId="6DC786A52C1242FCA47AA7FEBF143D30">
    <w:name w:val="6DC786A52C1242FCA47AA7FEBF143D30"/>
  </w:style>
  <w:style w:type="paragraph" w:customStyle="1" w:styleId="9EE453DA6649464F89D70DBED71CB64F">
    <w:name w:val="9EE453DA6649464F89D70DBED71CB64F"/>
  </w:style>
  <w:style w:type="paragraph" w:customStyle="1" w:styleId="2C67D6A382D4492BAF5D1D806C1D8BEB">
    <w:name w:val="2C67D6A382D4492BAF5D1D806C1D8BEB"/>
  </w:style>
  <w:style w:type="paragraph" w:customStyle="1" w:styleId="B185691009FB4B4EAE81BBA94D56F653">
    <w:name w:val="B185691009FB4B4EAE81BBA94D56F653"/>
  </w:style>
  <w:style w:type="paragraph" w:customStyle="1" w:styleId="5375BD9E0FD047F1883A0DCB0BCEB9A4">
    <w:name w:val="5375BD9E0FD047F1883A0DCB0BCEB9A4"/>
  </w:style>
  <w:style w:type="paragraph" w:customStyle="1" w:styleId="F6BF652157D04CC6BA220CC8E4A31E32">
    <w:name w:val="F6BF652157D04CC6BA220CC8E4A31E32"/>
  </w:style>
  <w:style w:type="paragraph" w:customStyle="1" w:styleId="86F6971BF49D4104ACAA6F283A54F100">
    <w:name w:val="86F6971BF49D4104ACAA6F283A54F100"/>
  </w:style>
  <w:style w:type="paragraph" w:customStyle="1" w:styleId="2E77F3FB44E148ED9F158118BA87D749">
    <w:name w:val="2E77F3FB44E148ED9F158118BA87D749"/>
  </w:style>
  <w:style w:type="paragraph" w:customStyle="1" w:styleId="8D004C3B7CEE419190D9249166B43E54">
    <w:name w:val="8D004C3B7CEE419190D9249166B43E54"/>
  </w:style>
  <w:style w:type="paragraph" w:customStyle="1" w:styleId="1F2AEB2C887F4BC4A8A187FFC19E95D1">
    <w:name w:val="1F2AEB2C887F4BC4A8A187FFC19E95D1"/>
  </w:style>
  <w:style w:type="paragraph" w:customStyle="1" w:styleId="6BE3AB90D8CD4BE9A02AC603525EB7B2">
    <w:name w:val="6BE3AB90D8CD4BE9A02AC603525EB7B2"/>
  </w:style>
  <w:style w:type="paragraph" w:customStyle="1" w:styleId="54736490366F49BFBFA33694912C9633">
    <w:name w:val="54736490366F49BFBFA33694912C9633"/>
  </w:style>
  <w:style w:type="paragraph" w:customStyle="1" w:styleId="03735960A2AC4A5D8A26748F69594959">
    <w:name w:val="03735960A2AC4A5D8A26748F69594959"/>
  </w:style>
  <w:style w:type="paragraph" w:customStyle="1" w:styleId="2C289C2F472549AD88B84EF5CBDFC690">
    <w:name w:val="2C289C2F472549AD88B84EF5CBDFC690"/>
  </w:style>
  <w:style w:type="paragraph" w:customStyle="1" w:styleId="D5A29224ACC64EEAA8A1FBD72A136000">
    <w:name w:val="D5A29224ACC64EEAA8A1FBD72A136000"/>
  </w:style>
  <w:style w:type="paragraph" w:customStyle="1" w:styleId="CDFDCBDC59D745FAAD7DAA6EFAEAC57D">
    <w:name w:val="CDFDCBDC59D745FAAD7DAA6EFAEAC57D"/>
  </w:style>
  <w:style w:type="paragraph" w:customStyle="1" w:styleId="CEB29F20BA4C4B5C9D3372349528922E">
    <w:name w:val="CEB29F20BA4C4B5C9D3372349528922E"/>
  </w:style>
  <w:style w:type="paragraph" w:customStyle="1" w:styleId="7692C9D6F8554E99BFF1E14054710421">
    <w:name w:val="7692C9D6F8554E99BFF1E14054710421"/>
  </w:style>
  <w:style w:type="paragraph" w:customStyle="1" w:styleId="BDEEF8FA88CB47E2BC85E04C0B417715">
    <w:name w:val="BDEEF8FA88CB47E2BC85E04C0B417715"/>
  </w:style>
  <w:style w:type="paragraph" w:customStyle="1" w:styleId="E55FD978CA18402FBAFB189A43D8C7B5">
    <w:name w:val="E55FD978CA18402FBAFB189A43D8C7B5"/>
  </w:style>
  <w:style w:type="paragraph" w:customStyle="1" w:styleId="E1F73A8F1D8247AEACEA42607CA40FD0">
    <w:name w:val="E1F73A8F1D8247AEACEA42607CA40FD0"/>
  </w:style>
  <w:style w:type="paragraph" w:customStyle="1" w:styleId="0053C686ADC7411A88FF43194F083473">
    <w:name w:val="0053C686ADC7411A88FF43194F083473"/>
  </w:style>
  <w:style w:type="paragraph" w:customStyle="1" w:styleId="A338C776A4C94354A1809DDA6C06DB09">
    <w:name w:val="A338C776A4C94354A1809DDA6C06DB09"/>
  </w:style>
  <w:style w:type="paragraph" w:customStyle="1" w:styleId="DE34D45F50014107840843BDEA62D58D">
    <w:name w:val="DE34D45F50014107840843BDEA62D58D"/>
  </w:style>
  <w:style w:type="paragraph" w:customStyle="1" w:styleId="85916B2A151747FAABEEB9B60289AC1E">
    <w:name w:val="85916B2A151747FAABEEB9B60289AC1E"/>
  </w:style>
  <w:style w:type="paragraph" w:customStyle="1" w:styleId="9642E60580444E44955A20DA5F40CAB7">
    <w:name w:val="9642E60580444E44955A20DA5F40CAB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Assessed Exercise Part I - Report</Abstract>
  <CompanyAddress/>
  <CompanyPhone/>
  <CompanyFax/>
  <CompanyEmail/>
</CoverPageProperties>
</file>

<file path=customXml/item2.xml><?xml version="1.0" encoding="utf-8"?>
<b:Sources xmlns:b="http://schemas.openxmlformats.org/officeDocument/2006/bibliography" SelectedStyle="\APASixthEditionOfficeOnline.xsl" StyleName="APA" Version="6">
  <b:Source>
    <b:Tag>Article</b:Tag>
    <b:SourceType>JournalArticle</b:SourceType>
    <b:Guid>{A9826F97-9AB6-4323-9880-F46D9FA5FDF4}</b:Guid>
    <b:Title>Article Title</b:Title>
    <b:Year>Year</b:Year>
    <b:JournalName>Journal Title</b:JournalName>
    <b:Pages>Pages From - To</b:Pages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1</b:RefOrder>
  </b:Source>
  <b:Source>
    <b:Tag>Last</b:Tag>
    <b:SourceType>Book</b:SourceType>
    <b:Guid>{60AAA012-579D-4CB3-B717-40E27E8995F9}</b:Guid>
    <b:Title>Book Title</b:Title>
    <b:Year>Year</b:Year>
    <b:City>City Name</b:City>
    <b:Publisher>Publisher Name</b:Publisher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2DBADFB-1DDD-494B-BD57-A57FFC80C6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{83417496-E243-46AF-9EA8-2AF7B2AF1D1A}tf03982351_win32</Template>
  <TotalTime>63</TotalTime>
  <Pages>8</Pages>
  <Words>942</Words>
  <Characters>5370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Computational Social Intelligence COMPSCI4080
Assessed Exercise Part-I Report</vt:lpstr>
    </vt:vector>
  </TitlesOfParts>
  <Company/>
  <LinksUpToDate>false</LinksUpToDate>
  <CharactersWithSpaces>6300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Computational Social Intelligence COMPSCI4080
Assessed Exercise Part-I Report</dc:title>
  <dc:subject/>
  <dc:creator>sarth</dc:creator>
  <cp:keywords/>
  <dc:description/>
  <cp:lastModifiedBy>Sarthak Ahuja (student)</cp:lastModifiedBy>
  <cp:revision>41</cp:revision>
  <dcterms:created xsi:type="dcterms:W3CDTF">2021-12-09T02:23:00Z</dcterms:created>
  <dcterms:modified xsi:type="dcterms:W3CDTF">2021-12-09T03:45:00Z</dcterms:modified>
</cp:coreProperties>
</file>